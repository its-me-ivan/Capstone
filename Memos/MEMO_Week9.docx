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70D71DA7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A8075E">
        <w:rPr>
          <w:rFonts w:ascii="Times New Roman" w:hAnsi="Times New Roman"/>
          <w:sz w:val="24"/>
          <w:szCs w:val="24"/>
        </w:rPr>
        <w:t>Cole Trugman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6F597F15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761BAE">
        <w:rPr>
          <w:rFonts w:ascii="Times New Roman" w:hAnsi="Times New Roman"/>
          <w:sz w:val="24"/>
          <w:szCs w:val="24"/>
        </w:rPr>
        <w:t>11</w:t>
      </w:r>
      <w:r w:rsidR="00DF2579">
        <w:rPr>
          <w:rFonts w:ascii="Times New Roman" w:hAnsi="Times New Roman"/>
          <w:sz w:val="24"/>
          <w:szCs w:val="24"/>
        </w:rPr>
        <w:t>/</w:t>
      </w:r>
      <w:r w:rsidR="00A8075E">
        <w:rPr>
          <w:rFonts w:ascii="Times New Roman" w:hAnsi="Times New Roman"/>
          <w:sz w:val="24"/>
          <w:szCs w:val="24"/>
        </w:rPr>
        <w:t>15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138E26F4" w14:textId="1527BD7F" w:rsidR="00761BAE" w:rsidRDefault="00A8075E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Drafted solid model including motors and microcontroller</w:t>
      </w:r>
    </w:p>
    <w:p w14:paraId="411A671D" w14:textId="7E5F97FA" w:rsidR="00761BAE" w:rsidRDefault="00A8075E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Came up with new idea for roller design (3 bars in hub as opposed to solid bar)</w:t>
      </w:r>
    </w:p>
    <w:p w14:paraId="64597140" w14:textId="5EBC5310" w:rsidR="00761BAE" w:rsidRPr="00200760" w:rsidRDefault="00A8075E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Began working out manufacturing plan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48E59303" w:rsidR="008620F2" w:rsidRDefault="00A8075E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 w:rsidR="00C400DB">
        <w:rPr>
          <w:rFonts w:ascii="Times New Roman" w:hAnsi="Times New Roman"/>
          <w:sz w:val="24"/>
          <w:szCs w:val="24"/>
        </w:rPr>
        <w:t xml:space="preserve"> SolidWorks model</w:t>
      </w:r>
    </w:p>
    <w:p w14:paraId="01AEA554" w14:textId="4EAC1F21" w:rsidR="00A8075E" w:rsidRPr="00A8075E" w:rsidRDefault="00A8075E" w:rsidP="00A8075E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manufacturing plan</w:t>
      </w:r>
    </w:p>
    <w:p w14:paraId="1693A2D0" w14:textId="77777777" w:rsidR="00761BAE" w:rsidRDefault="00761BAE" w:rsidP="00761BAE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650DDEE2" w14:textId="68C797C5" w:rsidR="00C400DB" w:rsidRDefault="00761BA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some calculations regarding design allowable dimensions ( roller diameter, axle diameter)</w:t>
      </w:r>
    </w:p>
    <w:p w14:paraId="6BA6B079" w14:textId="486E8D23" w:rsidR="00761BAE" w:rsidRDefault="00A8075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 motors</w:t>
      </w:r>
    </w:p>
    <w:p w14:paraId="27428A78" w14:textId="169900FA" w:rsidR="00761BAE" w:rsidRDefault="00A8075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hub mounting to frame/motor</w:t>
      </w:r>
    </w:p>
    <w:p w14:paraId="2DF8EBE9" w14:textId="68CFD150" w:rsidR="00761BAE" w:rsidRDefault="00A8075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on CDR/video presentation</w:t>
      </w:r>
    </w:p>
    <w:p w14:paraId="03C757DA" w14:textId="5757E1F1" w:rsidR="00761BAE" w:rsidRDefault="00761BA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Budget plan</w:t>
      </w:r>
    </w:p>
    <w:p w14:paraId="6183CAF1" w14:textId="77777777" w:rsidR="00761BAE" w:rsidRDefault="00761BAE" w:rsidP="00761BAE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28FE0B9B" w:rsidR="00BD59D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p w14:paraId="3510000B" w14:textId="079DDFA1" w:rsidR="00C400DB" w:rsidRDefault="00C400DB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 timeframe to design solid model</w:t>
      </w:r>
    </w:p>
    <w:p w14:paraId="4E98D6BD" w14:textId="2261BD37" w:rsidR="00A8075E" w:rsidRPr="008A39AF" w:rsidRDefault="00A8075E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Mounting roller such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that it can be removeable </w:t>
      </w:r>
    </w:p>
    <w:sectPr w:rsidR="00A8075E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410D6" w14:textId="77777777" w:rsidR="00877FE8" w:rsidRDefault="00877FE8">
      <w:r>
        <w:separator/>
      </w:r>
    </w:p>
  </w:endnote>
  <w:endnote w:type="continuationSeparator" w:id="0">
    <w:p w14:paraId="098169F1" w14:textId="77777777" w:rsidR="00877FE8" w:rsidRDefault="0087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0152F" w14:textId="77777777" w:rsidR="00877FE8" w:rsidRDefault="00877FE8">
      <w:r>
        <w:separator/>
      </w:r>
    </w:p>
  </w:footnote>
  <w:footnote w:type="continuationSeparator" w:id="0">
    <w:p w14:paraId="26EA4333" w14:textId="77777777" w:rsidR="00877FE8" w:rsidRDefault="00877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63B57"/>
    <w:rsid w:val="00065C6B"/>
    <w:rsid w:val="00071F7A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B3036"/>
    <w:rsid w:val="00312F61"/>
    <w:rsid w:val="00367108"/>
    <w:rsid w:val="003E319A"/>
    <w:rsid w:val="003F64C7"/>
    <w:rsid w:val="0041793F"/>
    <w:rsid w:val="00455F38"/>
    <w:rsid w:val="004623A5"/>
    <w:rsid w:val="004F28AD"/>
    <w:rsid w:val="00573507"/>
    <w:rsid w:val="006410E4"/>
    <w:rsid w:val="00674477"/>
    <w:rsid w:val="0068270C"/>
    <w:rsid w:val="006949F0"/>
    <w:rsid w:val="00761BAE"/>
    <w:rsid w:val="007A723A"/>
    <w:rsid w:val="007E72EB"/>
    <w:rsid w:val="00804DED"/>
    <w:rsid w:val="008620F2"/>
    <w:rsid w:val="00877FA3"/>
    <w:rsid w:val="00877FE8"/>
    <w:rsid w:val="008A39AF"/>
    <w:rsid w:val="008D5ADA"/>
    <w:rsid w:val="00981A0A"/>
    <w:rsid w:val="00A333ED"/>
    <w:rsid w:val="00A8075E"/>
    <w:rsid w:val="00B053ED"/>
    <w:rsid w:val="00BD59DF"/>
    <w:rsid w:val="00C400DB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Cole Trugman</cp:lastModifiedBy>
  <cp:revision>2</cp:revision>
  <cp:lastPrinted>2012-01-20T19:21:00Z</cp:lastPrinted>
  <dcterms:created xsi:type="dcterms:W3CDTF">2018-11-16T20:16:00Z</dcterms:created>
  <dcterms:modified xsi:type="dcterms:W3CDTF">2018-11-16T20:16:00Z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