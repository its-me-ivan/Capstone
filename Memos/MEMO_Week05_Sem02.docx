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04261D3D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C1279C">
        <w:rPr>
          <w:rFonts w:ascii="Times New Roman" w:hAnsi="Times New Roman"/>
          <w:sz w:val="24"/>
          <w:szCs w:val="24"/>
        </w:rPr>
        <w:t xml:space="preserve">Nishagar Raventhiran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284AE689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CB6174">
        <w:rPr>
          <w:rFonts w:ascii="Times New Roman" w:hAnsi="Times New Roman"/>
          <w:sz w:val="24"/>
          <w:szCs w:val="24"/>
        </w:rPr>
        <w:t>0</w:t>
      </w:r>
      <w:r w:rsidR="00C1279C">
        <w:rPr>
          <w:rFonts w:ascii="Times New Roman" w:hAnsi="Times New Roman"/>
          <w:sz w:val="24"/>
          <w:szCs w:val="24"/>
        </w:rPr>
        <w:t>2</w:t>
      </w:r>
      <w:r w:rsidR="00DF2579">
        <w:rPr>
          <w:rFonts w:ascii="Times New Roman" w:hAnsi="Times New Roman"/>
          <w:sz w:val="24"/>
          <w:szCs w:val="24"/>
        </w:rPr>
        <w:t>/</w:t>
      </w:r>
      <w:r w:rsidR="00C1279C">
        <w:rPr>
          <w:rFonts w:ascii="Times New Roman" w:hAnsi="Times New Roman"/>
          <w:sz w:val="24"/>
          <w:szCs w:val="24"/>
        </w:rPr>
        <w:t>12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5A0D556F" w14:textId="53BFA1B7" w:rsidR="002E36C6" w:rsidRDefault="002E36C6" w:rsidP="002E36C6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Production Readiness Review (PRR)</w:t>
      </w:r>
    </w:p>
    <w:p w14:paraId="4D06973F" w14:textId="4D6C0BE1" w:rsidR="00C1279C" w:rsidRDefault="00C1279C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the Machine Lab quiz</w:t>
      </w:r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4510A495" w:rsidR="008620F2" w:rsidRDefault="00CB6174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Reviewing the drawing packages for any changes</w:t>
      </w:r>
    </w:p>
    <w:p w14:paraId="2A86CCE9" w14:textId="4B2646B8" w:rsidR="00C1279C" w:rsidRDefault="00C1279C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Fabrication of the body frame</w:t>
      </w:r>
    </w:p>
    <w:p w14:paraId="6827D52D" w14:textId="69411AE9" w:rsidR="002E36C6" w:rsidRDefault="002E36C6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Ordering materials</w:t>
      </w:r>
      <w:bookmarkStart w:id="0" w:name="_GoBack"/>
      <w:bookmarkEnd w:id="0"/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7382954C" w14:textId="73A6839C" w:rsidR="00C1279C" w:rsidRDefault="00C1279C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Ordering materials from McMaster</w:t>
      </w:r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F8D4D" w14:textId="77777777" w:rsidR="008070B4" w:rsidRDefault="008070B4">
      <w:r>
        <w:separator/>
      </w:r>
    </w:p>
  </w:endnote>
  <w:endnote w:type="continuationSeparator" w:id="0">
    <w:p w14:paraId="79AD9152" w14:textId="77777777" w:rsidR="008070B4" w:rsidRDefault="0080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A4D7B" w14:textId="77777777" w:rsidR="008070B4" w:rsidRDefault="008070B4">
      <w:r>
        <w:separator/>
      </w:r>
    </w:p>
  </w:footnote>
  <w:footnote w:type="continuationSeparator" w:id="0">
    <w:p w14:paraId="633308EE" w14:textId="77777777" w:rsidR="008070B4" w:rsidRDefault="00807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E319A"/>
    <w:rsid w:val="003F64C7"/>
    <w:rsid w:val="0041793F"/>
    <w:rsid w:val="00455F38"/>
    <w:rsid w:val="004623A5"/>
    <w:rsid w:val="004F28AD"/>
    <w:rsid w:val="00563D80"/>
    <w:rsid w:val="00573507"/>
    <w:rsid w:val="00640334"/>
    <w:rsid w:val="006410E4"/>
    <w:rsid w:val="00674477"/>
    <w:rsid w:val="0068270C"/>
    <w:rsid w:val="006949F0"/>
    <w:rsid w:val="00761BAE"/>
    <w:rsid w:val="007A723A"/>
    <w:rsid w:val="007E72EB"/>
    <w:rsid w:val="00804DED"/>
    <w:rsid w:val="008070B4"/>
    <w:rsid w:val="008620F2"/>
    <w:rsid w:val="00877FA3"/>
    <w:rsid w:val="00877FE8"/>
    <w:rsid w:val="008A39AF"/>
    <w:rsid w:val="008D5ADA"/>
    <w:rsid w:val="00981A0A"/>
    <w:rsid w:val="009D066A"/>
    <w:rsid w:val="00A333ED"/>
    <w:rsid w:val="00A8075E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2019-02-15T21:51:00Z</dcterms:created>
  <dcterms:modified xsi:type="dcterms:W3CDTF">2019-02-15T21:51:00Z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