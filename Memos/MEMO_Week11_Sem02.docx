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6B58264D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486A07">
        <w:rPr>
          <w:rFonts w:ascii="Times New Roman" w:hAnsi="Times New Roman"/>
          <w:sz w:val="24"/>
          <w:szCs w:val="24"/>
        </w:rPr>
        <w:t>Nishagar Raventhiran</w:t>
      </w:r>
      <w:r w:rsidR="00C1279C">
        <w:rPr>
          <w:rFonts w:ascii="Times New Roman" w:hAnsi="Times New Roman"/>
          <w:sz w:val="24"/>
          <w:szCs w:val="24"/>
        </w:rPr>
        <w:t xml:space="preserve"> </w:t>
      </w:r>
      <w:r w:rsidR="00C1279C"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D42B80">
        <w:rPr>
          <w:rFonts w:ascii="Times New Roman" w:hAnsi="Times New Roman"/>
          <w:sz w:val="24"/>
          <w:szCs w:val="24"/>
        </w:rPr>
        <w:t xml:space="preserve">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2D506531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486A07">
        <w:rPr>
          <w:rFonts w:ascii="Times New Roman" w:hAnsi="Times New Roman"/>
          <w:sz w:val="24"/>
          <w:szCs w:val="24"/>
        </w:rPr>
        <w:t>03</w:t>
      </w:r>
      <w:r w:rsidR="00DF2579">
        <w:rPr>
          <w:rFonts w:ascii="Times New Roman" w:hAnsi="Times New Roman"/>
          <w:sz w:val="24"/>
          <w:szCs w:val="24"/>
        </w:rPr>
        <w:t>/</w:t>
      </w:r>
      <w:r w:rsidR="00486A07">
        <w:rPr>
          <w:rFonts w:ascii="Times New Roman" w:hAnsi="Times New Roman"/>
          <w:sz w:val="24"/>
          <w:szCs w:val="24"/>
        </w:rPr>
        <w:t>26</w:t>
      </w:r>
      <w:r w:rsidR="00FE7FEA">
        <w:rPr>
          <w:rFonts w:ascii="Times New Roman" w:hAnsi="Times New Roman"/>
          <w:sz w:val="24"/>
          <w:szCs w:val="24"/>
        </w:rPr>
        <w:t>/1</w:t>
      </w:r>
      <w:r w:rsidR="00CB6174">
        <w:rPr>
          <w:rFonts w:ascii="Times New Roman" w:hAnsi="Times New Roman"/>
          <w:sz w:val="24"/>
          <w:szCs w:val="24"/>
        </w:rPr>
        <w:t>9</w:t>
      </w:r>
    </w:p>
    <w:p w14:paraId="4BA80989" w14:textId="7AA0C53B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</w:t>
      </w:r>
      <w:r w:rsidR="00CB6174">
        <w:rPr>
          <w:rFonts w:ascii="Times New Roman" w:hAnsi="Times New Roman"/>
          <w:sz w:val="24"/>
          <w:szCs w:val="24"/>
        </w:rPr>
        <w:t>9</w:t>
      </w:r>
      <w:r w:rsidR="00D42B80" w:rsidRPr="00D42B80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75413B9C" w14:textId="122FC3AC" w:rsidR="00486A07" w:rsidRDefault="00486A07" w:rsidP="00486A07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Coding for interacting between electronics and mechanical parts</w:t>
      </w:r>
    </w:p>
    <w:p w14:paraId="4D7246C5" w14:textId="16BAAB82" w:rsidR="00A0322C" w:rsidRPr="00A0322C" w:rsidRDefault="00A0322C" w:rsidP="00A0322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Welding the Frames together</w:t>
      </w:r>
      <w:bookmarkStart w:id="0" w:name="_GoBack"/>
      <w:bookmarkEnd w:id="0"/>
    </w:p>
    <w:p w14:paraId="0F4DBE28" w14:textId="77777777" w:rsidR="00CB6174" w:rsidRDefault="00CB6174" w:rsidP="002E36C6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221EAD69" w14:textId="0A860579" w:rsidR="004E0814" w:rsidRDefault="00C1279C" w:rsidP="004E0814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Fabrication of the body fram</w:t>
      </w:r>
      <w:r w:rsidR="004E0814">
        <w:rPr>
          <w:rFonts w:ascii="Times New Roman" w:hAnsi="Times New Roman"/>
          <w:sz w:val="24"/>
          <w:szCs w:val="24"/>
        </w:rPr>
        <w:t>e</w:t>
      </w:r>
    </w:p>
    <w:p w14:paraId="7BFE9DC8" w14:textId="77777777" w:rsidR="00A0322C" w:rsidRDefault="00A0322C" w:rsidP="00A0322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 how to cut the hub for the weapon</w:t>
      </w:r>
    </w:p>
    <w:p w14:paraId="51E7EC9E" w14:textId="77777777" w:rsidR="00A0322C" w:rsidRDefault="00A0322C" w:rsidP="00A0322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 the wood as an option for armor plate</w:t>
      </w:r>
    </w:p>
    <w:p w14:paraId="10BAFED1" w14:textId="379692D5" w:rsidR="00954FE7" w:rsidRDefault="00954FE7" w:rsidP="00A0322C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5D0B50DA" w14:textId="2DD8D603" w:rsidR="00CB6174" w:rsidRPr="002E36C6" w:rsidRDefault="00CB6174" w:rsidP="002E36C6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3488200D" w14:textId="496D4795" w:rsidR="007675CF" w:rsidRDefault="007675CF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Inspection Plan on manufactured parts</w:t>
      </w:r>
    </w:p>
    <w:p w14:paraId="00600556" w14:textId="035367CA" w:rsidR="00A0322C" w:rsidRDefault="00A0322C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for rollout event</w:t>
      </w:r>
    </w:p>
    <w:p w14:paraId="47F2B282" w14:textId="77777777" w:rsidR="004E0814" w:rsidRDefault="004E0814" w:rsidP="00425440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5613F361" w14:textId="069E1075" w:rsidR="00C1279C" w:rsidRDefault="00C1279C" w:rsidP="00C1279C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62829E7E" w14:textId="480743C8" w:rsidR="002E3AC0" w:rsidRDefault="002E3AC0" w:rsidP="002E3AC0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4FE50565" w14:textId="2D1650F8" w:rsidR="00E518ED" w:rsidRPr="00E72D97" w:rsidRDefault="00E518ED" w:rsidP="00CB6174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sectPr w:rsidR="00E518ED" w:rsidRPr="00E72D97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639EF" w14:textId="77777777" w:rsidR="00D3320F" w:rsidRDefault="00D3320F">
      <w:r>
        <w:separator/>
      </w:r>
    </w:p>
  </w:endnote>
  <w:endnote w:type="continuationSeparator" w:id="0">
    <w:p w14:paraId="27AD5C83" w14:textId="77777777" w:rsidR="00D3320F" w:rsidRDefault="00D33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B4E8B1E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D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DA812" w14:textId="77777777" w:rsidR="00D3320F" w:rsidRDefault="00D3320F">
      <w:r>
        <w:separator/>
      </w:r>
    </w:p>
  </w:footnote>
  <w:footnote w:type="continuationSeparator" w:id="0">
    <w:p w14:paraId="0D3C92F6" w14:textId="77777777" w:rsidR="00D3320F" w:rsidRDefault="00D33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0B4D12"/>
    <w:rsid w:val="00110DAE"/>
    <w:rsid w:val="00152AA7"/>
    <w:rsid w:val="00154C37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2E36C6"/>
    <w:rsid w:val="002E3AC0"/>
    <w:rsid w:val="00304B08"/>
    <w:rsid w:val="00312F61"/>
    <w:rsid w:val="00367108"/>
    <w:rsid w:val="003B02C7"/>
    <w:rsid w:val="003E319A"/>
    <w:rsid w:val="003F64C7"/>
    <w:rsid w:val="0041793F"/>
    <w:rsid w:val="00425440"/>
    <w:rsid w:val="00455F38"/>
    <w:rsid w:val="004623A5"/>
    <w:rsid w:val="00486A07"/>
    <w:rsid w:val="004E0814"/>
    <w:rsid w:val="004F28AD"/>
    <w:rsid w:val="00563D80"/>
    <w:rsid w:val="00573507"/>
    <w:rsid w:val="00640334"/>
    <w:rsid w:val="006410E4"/>
    <w:rsid w:val="00674477"/>
    <w:rsid w:val="0068270C"/>
    <w:rsid w:val="006949F0"/>
    <w:rsid w:val="006E1FE1"/>
    <w:rsid w:val="00761BAE"/>
    <w:rsid w:val="007675CF"/>
    <w:rsid w:val="0077065D"/>
    <w:rsid w:val="007A723A"/>
    <w:rsid w:val="007E72EB"/>
    <w:rsid w:val="00804DED"/>
    <w:rsid w:val="008070B4"/>
    <w:rsid w:val="00821ABD"/>
    <w:rsid w:val="008620F2"/>
    <w:rsid w:val="00877FA3"/>
    <w:rsid w:val="00877FE8"/>
    <w:rsid w:val="008A39AF"/>
    <w:rsid w:val="008D5ADA"/>
    <w:rsid w:val="00947472"/>
    <w:rsid w:val="00954FE7"/>
    <w:rsid w:val="00981A0A"/>
    <w:rsid w:val="009D066A"/>
    <w:rsid w:val="00A0322C"/>
    <w:rsid w:val="00A333ED"/>
    <w:rsid w:val="00A8075E"/>
    <w:rsid w:val="00AA773C"/>
    <w:rsid w:val="00B053ED"/>
    <w:rsid w:val="00B40397"/>
    <w:rsid w:val="00BD59DF"/>
    <w:rsid w:val="00C1279C"/>
    <w:rsid w:val="00C23D63"/>
    <w:rsid w:val="00C400DB"/>
    <w:rsid w:val="00C412F5"/>
    <w:rsid w:val="00C513CE"/>
    <w:rsid w:val="00C60D7E"/>
    <w:rsid w:val="00CA74E4"/>
    <w:rsid w:val="00CB6174"/>
    <w:rsid w:val="00CD4483"/>
    <w:rsid w:val="00CF3233"/>
    <w:rsid w:val="00D02AD6"/>
    <w:rsid w:val="00D3320F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E72D97"/>
    <w:rsid w:val="00F53757"/>
    <w:rsid w:val="00F6241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Nishagar Raventhiran</cp:lastModifiedBy>
  <cp:revision>2</cp:revision>
  <cp:lastPrinted>2012-01-20T19:21:00Z</cp:lastPrinted>
  <dcterms:created xsi:type="dcterms:W3CDTF">2019-03-29T03:12:00Z</dcterms:created>
  <dcterms:modified xsi:type="dcterms:W3CDTF">2019-03-29T03:12:00Z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