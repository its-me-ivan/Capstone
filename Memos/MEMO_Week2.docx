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729A4894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FE7FEA">
        <w:rPr>
          <w:rFonts w:ascii="Times New Roman" w:hAnsi="Times New Roman"/>
          <w:sz w:val="24"/>
          <w:szCs w:val="24"/>
        </w:rPr>
        <w:t xml:space="preserve">Cole </w:t>
      </w:r>
      <w:proofErr w:type="spellStart"/>
      <w:proofErr w:type="gramStart"/>
      <w:r w:rsidR="00FE7FEA">
        <w:rPr>
          <w:rFonts w:ascii="Times New Roman" w:hAnsi="Times New Roman"/>
          <w:sz w:val="24"/>
          <w:szCs w:val="24"/>
        </w:rPr>
        <w:t>Trugman</w:t>
      </w:r>
      <w:proofErr w:type="spellEnd"/>
      <w:r w:rsidRPr="00D42B8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0DD7B32A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9/1</w:t>
      </w:r>
      <w:r w:rsidR="007E72EB">
        <w:rPr>
          <w:rFonts w:ascii="Times New Roman" w:hAnsi="Times New Roman"/>
          <w:sz w:val="24"/>
          <w:szCs w:val="24"/>
        </w:rPr>
        <w:t>9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1A9B8710" w:rsidR="00D42B80" w:rsidRP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19D3A29A" w14:textId="77777777" w:rsidR="00877FA3" w:rsidRPr="00D42B80" w:rsidRDefault="00D42B80" w:rsidP="00877FA3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1BA4B102" w14:textId="77777777" w:rsidR="00D42B80" w:rsidRP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31D94AF2" w14:textId="77777777" w:rsidR="00152AA7" w:rsidRDefault="00D42B80" w:rsidP="00152AA7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3BD9236C" w14:textId="6FAFD329" w:rsidR="00CA74E4" w:rsidRPr="00FE7FEA" w:rsidRDefault="00D42B80" w:rsidP="007E72EB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  <w:bookmarkStart w:id="0" w:name="_GoBack"/>
      <w:bookmarkEnd w:id="0"/>
    </w:p>
    <w:sectPr w:rsidR="00CA74E4" w:rsidRPr="00FE7FEA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81EE4" w14:textId="77777777" w:rsidR="00226B12" w:rsidRDefault="00226B12">
      <w:r>
        <w:separator/>
      </w:r>
    </w:p>
  </w:endnote>
  <w:endnote w:type="continuationSeparator" w:id="0">
    <w:p w14:paraId="441E88A8" w14:textId="77777777" w:rsidR="00226B12" w:rsidRDefault="00226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7777777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5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75FE9" w14:textId="77777777" w:rsidR="00226B12" w:rsidRDefault="00226B12">
      <w:r>
        <w:separator/>
      </w:r>
    </w:p>
  </w:footnote>
  <w:footnote w:type="continuationSeparator" w:id="0">
    <w:p w14:paraId="68DA67D1" w14:textId="77777777" w:rsidR="00226B12" w:rsidRDefault="00226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6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7"/>
    <w:rsid w:val="00052553"/>
    <w:rsid w:val="00060F8D"/>
    <w:rsid w:val="00071F7A"/>
    <w:rsid w:val="00152AA7"/>
    <w:rsid w:val="00183C0A"/>
    <w:rsid w:val="001A3FA3"/>
    <w:rsid w:val="001B1A6C"/>
    <w:rsid w:val="001B4ACD"/>
    <w:rsid w:val="0021182B"/>
    <w:rsid w:val="00226B12"/>
    <w:rsid w:val="002B3036"/>
    <w:rsid w:val="00312F61"/>
    <w:rsid w:val="003E319A"/>
    <w:rsid w:val="003F64C7"/>
    <w:rsid w:val="0041793F"/>
    <w:rsid w:val="00455F38"/>
    <w:rsid w:val="004623A5"/>
    <w:rsid w:val="00573507"/>
    <w:rsid w:val="006410E4"/>
    <w:rsid w:val="00674477"/>
    <w:rsid w:val="006949F0"/>
    <w:rsid w:val="007A723A"/>
    <w:rsid w:val="007E72EB"/>
    <w:rsid w:val="00877FA3"/>
    <w:rsid w:val="00981A0A"/>
    <w:rsid w:val="00A333ED"/>
    <w:rsid w:val="00B053ED"/>
    <w:rsid w:val="00C513CE"/>
    <w:rsid w:val="00CA74E4"/>
    <w:rsid w:val="00CD4483"/>
    <w:rsid w:val="00CF3233"/>
    <w:rsid w:val="00D02AD6"/>
    <w:rsid w:val="00D42534"/>
    <w:rsid w:val="00D42B80"/>
    <w:rsid w:val="00D76DE0"/>
    <w:rsid w:val="00DF4F13"/>
    <w:rsid w:val="00E603E3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Ivan</cp:lastModifiedBy>
  <cp:revision>3</cp:revision>
  <cp:lastPrinted>2012-01-20T19:21:00Z</cp:lastPrinted>
  <dcterms:created xsi:type="dcterms:W3CDTF">2018-09-19T20:29:00Z</dcterms:created>
  <dcterms:modified xsi:type="dcterms:W3CDTF">2018-09-19T20:52:00Z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