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70D71DA7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A8075E">
        <w:rPr>
          <w:rFonts w:ascii="Times New Roman" w:hAnsi="Times New Roman"/>
          <w:sz w:val="24"/>
          <w:szCs w:val="24"/>
        </w:rPr>
        <w:t>Cole Trugman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7540241B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761BAE">
        <w:rPr>
          <w:rFonts w:ascii="Times New Roman" w:hAnsi="Times New Roman"/>
          <w:sz w:val="24"/>
          <w:szCs w:val="24"/>
        </w:rPr>
        <w:t>11</w:t>
      </w:r>
      <w:r w:rsidR="00DF2579">
        <w:rPr>
          <w:rFonts w:ascii="Times New Roman" w:hAnsi="Times New Roman"/>
          <w:sz w:val="24"/>
          <w:szCs w:val="24"/>
        </w:rPr>
        <w:t>/</w:t>
      </w:r>
      <w:r w:rsidR="00E518ED">
        <w:rPr>
          <w:rFonts w:ascii="Times New Roman" w:hAnsi="Times New Roman"/>
          <w:sz w:val="24"/>
          <w:szCs w:val="24"/>
        </w:rPr>
        <w:t>23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138E26F4" w14:textId="3F7DBAB5" w:rsidR="00761BAE" w:rsidRDefault="00E518ED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reworking of design and solid model, using two motors instead of 4 to drive and adding a bigger weapon.</w:t>
      </w:r>
    </w:p>
    <w:p w14:paraId="411A671D" w14:textId="7E10EC72" w:rsidR="00761BAE" w:rsidRDefault="00E518ED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Found electrical components for final design</w:t>
      </w:r>
    </w:p>
    <w:p w14:paraId="6A4BC1E1" w14:textId="2B0F749F" w:rsidR="00E518ED" w:rsidRDefault="00E518ED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Calculations for minimum axle diameters</w:t>
      </w: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48E59303" w:rsidR="008620F2" w:rsidRDefault="00A8075E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</w:t>
      </w:r>
      <w:r w:rsidR="00C400DB">
        <w:rPr>
          <w:rFonts w:ascii="Times New Roman" w:hAnsi="Times New Roman"/>
          <w:sz w:val="24"/>
          <w:szCs w:val="24"/>
        </w:rPr>
        <w:t xml:space="preserve"> SolidWorks model</w:t>
      </w:r>
    </w:p>
    <w:p w14:paraId="1693A2D0" w14:textId="2EB5ADDA" w:rsidR="00761BAE" w:rsidRPr="00E518ED" w:rsidRDefault="00A8075E" w:rsidP="00E518ED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 manufacturing plan</w:t>
      </w: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27428A78" w14:textId="15107A26" w:rsidR="00761BAE" w:rsidRDefault="00E518ED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 drawing package</w:t>
      </w:r>
    </w:p>
    <w:p w14:paraId="2DF8EBE9" w14:textId="4DFB6CFD" w:rsidR="00761BAE" w:rsidRDefault="00E518ED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 </w:t>
      </w:r>
      <w:proofErr w:type="spellStart"/>
      <w:r>
        <w:rPr>
          <w:rFonts w:ascii="Times New Roman" w:hAnsi="Times New Roman"/>
          <w:sz w:val="24"/>
          <w:szCs w:val="24"/>
        </w:rPr>
        <w:t>CDR</w:t>
      </w:r>
      <w:proofErr w:type="spellEnd"/>
      <w:r>
        <w:rPr>
          <w:rFonts w:ascii="Times New Roman" w:hAnsi="Times New Roman"/>
          <w:sz w:val="24"/>
          <w:szCs w:val="24"/>
        </w:rPr>
        <w:t xml:space="preserve"> presentation</w:t>
      </w:r>
    </w:p>
    <w:p w14:paraId="6183CAF1" w14:textId="0635AD45" w:rsidR="00761BAE" w:rsidRPr="00E518ED" w:rsidRDefault="00761BAE" w:rsidP="00E518ED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Budget plan</w:t>
      </w: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7104CD6C" w14:textId="28FE0B9B" w:rsidR="00BD59DF" w:rsidRDefault="00BD59DF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 experience with electrical systems</w:t>
      </w:r>
    </w:p>
    <w:p w14:paraId="3510000B" w14:textId="079DDFA1" w:rsidR="00C400DB" w:rsidRDefault="00C400DB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Short timeframe to design solid model</w:t>
      </w:r>
    </w:p>
    <w:p w14:paraId="4E98D6BD" w14:textId="7CAE905C" w:rsidR="00A8075E" w:rsidRDefault="00A8075E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Mounting roller such that it can be removeable </w:t>
      </w:r>
    </w:p>
    <w:p w14:paraId="4FE50565" w14:textId="198190CA" w:rsidR="00E518ED" w:rsidRPr="008A39AF" w:rsidRDefault="00E518ED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Absence of a group member</w:t>
      </w:r>
      <w:bookmarkStart w:id="0" w:name="_GoBack"/>
      <w:bookmarkEnd w:id="0"/>
    </w:p>
    <w:sectPr w:rsidR="00E518ED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AAF50" w14:textId="77777777" w:rsidR="00E46F06" w:rsidRDefault="00E46F06">
      <w:r>
        <w:separator/>
      </w:r>
    </w:p>
  </w:endnote>
  <w:endnote w:type="continuationSeparator" w:id="0">
    <w:p w14:paraId="2577A745" w14:textId="77777777" w:rsidR="00E46F06" w:rsidRDefault="00E4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Courier Std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44C53" w14:textId="642043F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518E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19938" w14:textId="77777777" w:rsidR="00E46F06" w:rsidRDefault="00E46F06">
      <w:r>
        <w:separator/>
      </w:r>
    </w:p>
  </w:footnote>
  <w:footnote w:type="continuationSeparator" w:id="0">
    <w:p w14:paraId="7C7E2981" w14:textId="77777777" w:rsidR="00E46F06" w:rsidRDefault="00E46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110DAE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312F61"/>
    <w:rsid w:val="00367108"/>
    <w:rsid w:val="003E319A"/>
    <w:rsid w:val="003F64C7"/>
    <w:rsid w:val="0041793F"/>
    <w:rsid w:val="00455F38"/>
    <w:rsid w:val="004623A5"/>
    <w:rsid w:val="004F28AD"/>
    <w:rsid w:val="00573507"/>
    <w:rsid w:val="006410E4"/>
    <w:rsid w:val="00674477"/>
    <w:rsid w:val="0068270C"/>
    <w:rsid w:val="006949F0"/>
    <w:rsid w:val="00761BAE"/>
    <w:rsid w:val="007A723A"/>
    <w:rsid w:val="007E72EB"/>
    <w:rsid w:val="00804DED"/>
    <w:rsid w:val="008620F2"/>
    <w:rsid w:val="00877FA3"/>
    <w:rsid w:val="00877FE8"/>
    <w:rsid w:val="008A39AF"/>
    <w:rsid w:val="008D5ADA"/>
    <w:rsid w:val="00981A0A"/>
    <w:rsid w:val="00A333ED"/>
    <w:rsid w:val="00A8075E"/>
    <w:rsid w:val="00B053ED"/>
    <w:rsid w:val="00BD59DF"/>
    <w:rsid w:val="00C400DB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Ivan</cp:lastModifiedBy>
  <cp:revision>3</cp:revision>
  <cp:lastPrinted>2012-01-20T19:21:00Z</cp:lastPrinted>
  <dcterms:created xsi:type="dcterms:W3CDTF">2018-11-23T22:20:00Z</dcterms:created>
  <dcterms:modified xsi:type="dcterms:W3CDTF">2018-11-23T22:23:00Z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