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26982234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821ABD">
        <w:rPr>
          <w:rFonts w:ascii="Times New Roman" w:hAnsi="Times New Roman"/>
          <w:sz w:val="24"/>
          <w:szCs w:val="24"/>
        </w:rPr>
        <w:t xml:space="preserve">Cole </w:t>
      </w:r>
      <w:proofErr w:type="spellStart"/>
      <w:r w:rsidR="00821ABD">
        <w:rPr>
          <w:rFonts w:ascii="Times New Roman" w:hAnsi="Times New Roman"/>
          <w:sz w:val="24"/>
          <w:szCs w:val="24"/>
        </w:rPr>
        <w:t>Trugman</w:t>
      </w:r>
      <w:proofErr w:type="spellEnd"/>
      <w:r w:rsidR="00C1279C">
        <w:rPr>
          <w:rFonts w:ascii="Times New Roman" w:hAnsi="Times New Roman"/>
          <w:sz w:val="24"/>
          <w:szCs w:val="24"/>
        </w:rPr>
        <w:t xml:space="preserve">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1BA2781D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821ABD">
        <w:rPr>
          <w:rFonts w:ascii="Times New Roman" w:hAnsi="Times New Roman"/>
          <w:sz w:val="24"/>
          <w:szCs w:val="24"/>
        </w:rPr>
        <w:t>12</w:t>
      </w:r>
      <w:r w:rsidR="00DF2579">
        <w:rPr>
          <w:rFonts w:ascii="Times New Roman" w:hAnsi="Times New Roman"/>
          <w:sz w:val="24"/>
          <w:szCs w:val="24"/>
        </w:rPr>
        <w:t>/</w:t>
      </w:r>
      <w:r w:rsidR="00954FE7">
        <w:rPr>
          <w:rFonts w:ascii="Times New Roman" w:hAnsi="Times New Roman"/>
          <w:sz w:val="24"/>
          <w:szCs w:val="24"/>
        </w:rPr>
        <w:t>05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0A4379C7" w14:textId="77777777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Project Plan and Schedule (Gantt Chart)</w:t>
      </w:r>
    </w:p>
    <w:p w14:paraId="5313CAC3" w14:textId="77777777" w:rsidR="00947472" w:rsidRDefault="00947472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Decide with a test plan </w:t>
      </w:r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221EAD69" w14:textId="4FC9EDF7" w:rsidR="004E0814" w:rsidRDefault="00C1279C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Fabrication of the body fram</w:t>
      </w:r>
      <w:r w:rsidR="004E0814">
        <w:rPr>
          <w:rFonts w:ascii="Times New Roman" w:hAnsi="Times New Roman"/>
          <w:sz w:val="24"/>
          <w:szCs w:val="24"/>
        </w:rPr>
        <w:t>e</w:t>
      </w:r>
    </w:p>
    <w:p w14:paraId="2EA6445D" w14:textId="1A0A651F" w:rsidR="00954FE7" w:rsidRDefault="00947472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954FE7">
        <w:rPr>
          <w:rFonts w:ascii="Times New Roman" w:hAnsi="Times New Roman"/>
          <w:sz w:val="24"/>
          <w:szCs w:val="24"/>
        </w:rPr>
        <w:t>oding for interacting between electronics and mechanical parts</w:t>
      </w:r>
    </w:p>
    <w:p w14:paraId="32638306" w14:textId="77777777" w:rsidR="00954FE7" w:rsidRDefault="00954FE7" w:rsidP="00954FE7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10BAFED1" w14:textId="379692D5" w:rsidR="00954FE7" w:rsidRDefault="00954FE7" w:rsidP="00954FE7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3488200D" w14:textId="5AE14CC3" w:rsidR="007675CF" w:rsidRDefault="007675CF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Inspection Plan on manufactured parts</w:t>
      </w:r>
    </w:p>
    <w:p w14:paraId="104AC490" w14:textId="3B996CB1" w:rsidR="00954FE7" w:rsidRDefault="00954FE7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Welding the Frames together</w:t>
      </w:r>
    </w:p>
    <w:p w14:paraId="07EB9207" w14:textId="1BD616C7" w:rsidR="00954FE7" w:rsidRDefault="00954FE7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the wood as an option for armor plate</w:t>
      </w:r>
    </w:p>
    <w:p w14:paraId="7F3492D3" w14:textId="0483AD32" w:rsidR="00947472" w:rsidRDefault="00947472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 how to cut the hub for the weapon</w:t>
      </w:r>
      <w:bookmarkStart w:id="0" w:name="_GoBack"/>
      <w:bookmarkEnd w:id="0"/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88064" w14:textId="77777777" w:rsidR="003B02C7" w:rsidRDefault="003B02C7">
      <w:r>
        <w:separator/>
      </w:r>
    </w:p>
  </w:endnote>
  <w:endnote w:type="continuationSeparator" w:id="0">
    <w:p w14:paraId="47CFE3CE" w14:textId="77777777" w:rsidR="003B02C7" w:rsidRDefault="003B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EC249" w14:textId="77777777" w:rsidR="003B02C7" w:rsidRDefault="003B02C7">
      <w:r>
        <w:separator/>
      </w:r>
    </w:p>
  </w:footnote>
  <w:footnote w:type="continuationSeparator" w:id="0">
    <w:p w14:paraId="13846D49" w14:textId="77777777" w:rsidR="003B02C7" w:rsidRDefault="003B0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B02C7"/>
    <w:rsid w:val="003E319A"/>
    <w:rsid w:val="003F64C7"/>
    <w:rsid w:val="0041793F"/>
    <w:rsid w:val="00425440"/>
    <w:rsid w:val="00455F38"/>
    <w:rsid w:val="004623A5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6E1FE1"/>
    <w:rsid w:val="00761BAE"/>
    <w:rsid w:val="007675CF"/>
    <w:rsid w:val="0077065D"/>
    <w:rsid w:val="007A723A"/>
    <w:rsid w:val="007E72EB"/>
    <w:rsid w:val="00804DED"/>
    <w:rsid w:val="008070B4"/>
    <w:rsid w:val="00821ABD"/>
    <w:rsid w:val="008620F2"/>
    <w:rsid w:val="00877FA3"/>
    <w:rsid w:val="00877FE8"/>
    <w:rsid w:val="008A39AF"/>
    <w:rsid w:val="008D5ADA"/>
    <w:rsid w:val="00947472"/>
    <w:rsid w:val="00954FE7"/>
    <w:rsid w:val="00981A0A"/>
    <w:rsid w:val="009D066A"/>
    <w:rsid w:val="00A333ED"/>
    <w:rsid w:val="00A8075E"/>
    <w:rsid w:val="00AA773C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2019-03-15T18:55:00Z</dcterms:created>
  <dcterms:modified xsi:type="dcterms:W3CDTF">2019-03-15T18:55:00Z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