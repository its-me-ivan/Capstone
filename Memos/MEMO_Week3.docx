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3B5C3C45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B47E0D">
        <w:rPr>
          <w:rFonts w:ascii="Times New Roman" w:hAnsi="Times New Roman"/>
          <w:sz w:val="24"/>
          <w:szCs w:val="24"/>
        </w:rPr>
        <w:t xml:space="preserve">Ivan </w:t>
      </w:r>
      <w:proofErr w:type="gramStart"/>
      <w:r w:rsidR="00B47E0D">
        <w:rPr>
          <w:rFonts w:ascii="Times New Roman" w:hAnsi="Times New Roman"/>
          <w:sz w:val="24"/>
          <w:szCs w:val="24"/>
        </w:rPr>
        <w:t>Albert</w:t>
      </w:r>
      <w:r w:rsidRPr="00D42B8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proofErr w:type="gramEnd"/>
      <w:r>
        <w:rPr>
          <w:rFonts w:ascii="Times New Roman" w:hAnsi="Times New Roman"/>
          <w:sz w:val="24"/>
          <w:szCs w:val="24"/>
        </w:rPr>
        <w:tab/>
      </w:r>
      <w:r w:rsidRPr="00D42B80">
        <w:rPr>
          <w:rFonts w:ascii="Times New Roman" w:hAnsi="Times New Roman"/>
          <w:sz w:val="24"/>
          <w:szCs w:val="24"/>
        </w:rPr>
        <w:t xml:space="preserve">for 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22D698D7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9/</w:t>
      </w:r>
      <w:r w:rsidR="00BD59DF">
        <w:rPr>
          <w:rFonts w:ascii="Times New Roman" w:hAnsi="Times New Roman"/>
          <w:sz w:val="24"/>
          <w:szCs w:val="24"/>
        </w:rPr>
        <w:t>26</w:t>
      </w:r>
      <w:r w:rsidR="00FE7FEA">
        <w:rPr>
          <w:rFonts w:ascii="Times New Roman" w:hAnsi="Times New Roman"/>
          <w:sz w:val="24"/>
          <w:szCs w:val="24"/>
        </w:rPr>
        <w:t>/18</w:t>
      </w:r>
    </w:p>
    <w:p w14:paraId="4BA80989" w14:textId="77777777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489</w:t>
      </w:r>
      <w:r w:rsidR="007A723A">
        <w:rPr>
          <w:rFonts w:ascii="Times New Roman" w:hAnsi="Times New Roman"/>
          <w:sz w:val="24"/>
          <w:szCs w:val="24"/>
        </w:rPr>
        <w:t xml:space="preserve"> or 49</w:t>
      </w:r>
      <w:r w:rsidR="00D42534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1A9B8710" w:rsidR="00D42B80" w:rsidRP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19D3A29A" w14:textId="75CFC9B6" w:rsidR="00877FA3" w:rsidRDefault="00D42B80" w:rsidP="00877FA3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3F7A53DD" w14:textId="419A46BB" w:rsidR="00BD59DF" w:rsidRDefault="00BD59DF" w:rsidP="00BD59DF">
      <w:pPr>
        <w:pStyle w:val="BodyText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Individual background drafts</w:t>
      </w:r>
    </w:p>
    <w:p w14:paraId="1BA4B102" w14:textId="52F00BCB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5E0141A9" w14:textId="2380E15D" w:rsidR="00BD59DF" w:rsidRDefault="00BD59DF" w:rsidP="00BD59DF">
      <w:pPr>
        <w:pStyle w:val="BodyText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Decide on design specifications</w:t>
      </w:r>
      <w:bookmarkStart w:id="0" w:name="_GoBack"/>
      <w:bookmarkEnd w:id="0"/>
    </w:p>
    <w:p w14:paraId="2252612A" w14:textId="29D80148" w:rsidR="00BD59DF" w:rsidRDefault="00BD59DF" w:rsidP="00BD59DF">
      <w:pPr>
        <w:pStyle w:val="BodyText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Brainstorm and decide top 3 ideas for project concept</w:t>
      </w:r>
    </w:p>
    <w:p w14:paraId="4BC7E95F" w14:textId="5EB5E8A4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03AAD258" w14:textId="2DD1A0B6" w:rsidR="00BD59DF" w:rsidRDefault="00BD59DF" w:rsidP="00BD59DF">
      <w:pPr>
        <w:pStyle w:val="BodyText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Memo for next week</w:t>
      </w:r>
    </w:p>
    <w:p w14:paraId="5E0F3B89" w14:textId="44DF8D0A" w:rsidR="00BD59DF" w:rsidRDefault="00BD59DF" w:rsidP="00BD59DF">
      <w:pPr>
        <w:pStyle w:val="BodyText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Combine individual background drafts</w:t>
      </w:r>
    </w:p>
    <w:p w14:paraId="0B8D0BC1" w14:textId="4616BAB0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and Concerns:</w:t>
      </w:r>
    </w:p>
    <w:p w14:paraId="7104CD6C" w14:textId="669979DE" w:rsidR="00BD59DF" w:rsidRPr="008A39AF" w:rsidRDefault="00BD59DF" w:rsidP="00BD59DF">
      <w:pPr>
        <w:pStyle w:val="BodyTex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Minimal experience with electrical systems</w:t>
      </w:r>
    </w:p>
    <w:sectPr w:rsidR="00BD59DF" w:rsidRPr="008A39AF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66F38" w14:textId="77777777" w:rsidR="001F63EE" w:rsidRDefault="001F63EE">
      <w:r>
        <w:separator/>
      </w:r>
    </w:p>
  </w:endnote>
  <w:endnote w:type="continuationSeparator" w:id="0">
    <w:p w14:paraId="3FAFA4B4" w14:textId="77777777" w:rsidR="001F63EE" w:rsidRDefault="001F6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7777777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253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8D10A" w14:textId="77777777" w:rsidR="001F63EE" w:rsidRDefault="001F63EE">
      <w:r>
        <w:separator/>
      </w:r>
    </w:p>
  </w:footnote>
  <w:footnote w:type="continuationSeparator" w:id="0">
    <w:p w14:paraId="2ADE4F32" w14:textId="77777777" w:rsidR="001F63EE" w:rsidRDefault="001F6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1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2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3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0"/>
  </w:num>
  <w:num w:numId="15">
    <w:abstractNumId w:val="17"/>
  </w:num>
  <w:num w:numId="16">
    <w:abstractNumId w:val="11"/>
  </w:num>
  <w:num w:numId="17">
    <w:abstractNumId w:val="18"/>
  </w:num>
  <w:num w:numId="18">
    <w:abstractNumId w:val="15"/>
  </w:num>
  <w:num w:numId="19">
    <w:abstractNumId w:val="22"/>
  </w:num>
  <w:num w:numId="20">
    <w:abstractNumId w:val="14"/>
  </w:num>
  <w:num w:numId="21">
    <w:abstractNumId w:val="13"/>
  </w:num>
  <w:num w:numId="22">
    <w:abstractNumId w:val="23"/>
  </w:num>
  <w:num w:numId="23">
    <w:abstractNumId w:val="16"/>
  </w:num>
  <w:num w:numId="24">
    <w:abstractNumId w:val="1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7"/>
    <w:rsid w:val="00052553"/>
    <w:rsid w:val="00060F8D"/>
    <w:rsid w:val="00071F7A"/>
    <w:rsid w:val="00152AA7"/>
    <w:rsid w:val="00183C0A"/>
    <w:rsid w:val="001A3FA3"/>
    <w:rsid w:val="001B1A6C"/>
    <w:rsid w:val="001B4ACD"/>
    <w:rsid w:val="001F63EE"/>
    <w:rsid w:val="0021182B"/>
    <w:rsid w:val="00226B12"/>
    <w:rsid w:val="002B3036"/>
    <w:rsid w:val="00312F61"/>
    <w:rsid w:val="003E319A"/>
    <w:rsid w:val="003F64C7"/>
    <w:rsid w:val="0041793F"/>
    <w:rsid w:val="00455F38"/>
    <w:rsid w:val="004623A5"/>
    <w:rsid w:val="00573507"/>
    <w:rsid w:val="006410E4"/>
    <w:rsid w:val="00674477"/>
    <w:rsid w:val="0068270C"/>
    <w:rsid w:val="006949F0"/>
    <w:rsid w:val="007A723A"/>
    <w:rsid w:val="007E72EB"/>
    <w:rsid w:val="00877FA3"/>
    <w:rsid w:val="008A39AF"/>
    <w:rsid w:val="00981A0A"/>
    <w:rsid w:val="00A333ED"/>
    <w:rsid w:val="00B053ED"/>
    <w:rsid w:val="00B47E0D"/>
    <w:rsid w:val="00BD59DF"/>
    <w:rsid w:val="00C513CE"/>
    <w:rsid w:val="00CA74E4"/>
    <w:rsid w:val="00CD4483"/>
    <w:rsid w:val="00CF3233"/>
    <w:rsid w:val="00D02AD6"/>
    <w:rsid w:val="00D42534"/>
    <w:rsid w:val="00D42B80"/>
    <w:rsid w:val="00D76DE0"/>
    <w:rsid w:val="00DF4F13"/>
    <w:rsid w:val="00E47505"/>
    <w:rsid w:val="00E603E3"/>
    <w:rsid w:val="00F5375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10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Cole Trugman</cp:lastModifiedBy>
  <cp:revision>4</cp:revision>
  <cp:lastPrinted>2012-01-20T19:21:00Z</cp:lastPrinted>
  <dcterms:created xsi:type="dcterms:W3CDTF">2018-09-26T20:30:00Z</dcterms:created>
  <dcterms:modified xsi:type="dcterms:W3CDTF">2018-09-26T21:48:00Z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