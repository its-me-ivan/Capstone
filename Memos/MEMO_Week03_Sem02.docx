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545C2F4E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2E36C6">
        <w:rPr>
          <w:rFonts w:ascii="Times New Roman" w:hAnsi="Times New Roman"/>
          <w:sz w:val="24"/>
          <w:szCs w:val="24"/>
        </w:rPr>
        <w:t xml:space="preserve">Cole </w:t>
      </w:r>
      <w:proofErr w:type="spellStart"/>
      <w:r w:rsidR="002E36C6">
        <w:rPr>
          <w:rFonts w:ascii="Times New Roman" w:hAnsi="Times New Roman"/>
          <w:sz w:val="24"/>
          <w:szCs w:val="24"/>
        </w:rPr>
        <w:t>Trugman</w:t>
      </w:r>
      <w:proofErr w:type="spellEnd"/>
      <w:r w:rsidR="002E36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4027C5CF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CB6174">
        <w:rPr>
          <w:rFonts w:ascii="Times New Roman" w:hAnsi="Times New Roman"/>
          <w:sz w:val="24"/>
          <w:szCs w:val="24"/>
        </w:rPr>
        <w:t>0</w:t>
      </w:r>
      <w:r w:rsidR="00304B08">
        <w:rPr>
          <w:rFonts w:ascii="Times New Roman" w:hAnsi="Times New Roman"/>
          <w:sz w:val="24"/>
          <w:szCs w:val="24"/>
        </w:rPr>
        <w:t>1</w:t>
      </w:r>
      <w:r w:rsidR="00DF2579">
        <w:rPr>
          <w:rFonts w:ascii="Times New Roman" w:hAnsi="Times New Roman"/>
          <w:sz w:val="24"/>
          <w:szCs w:val="24"/>
        </w:rPr>
        <w:t>/</w:t>
      </w:r>
      <w:r w:rsidR="00304B08">
        <w:rPr>
          <w:rFonts w:ascii="Times New Roman" w:hAnsi="Times New Roman"/>
          <w:sz w:val="24"/>
          <w:szCs w:val="24"/>
        </w:rPr>
        <w:t>29</w:t>
      </w:r>
      <w:bookmarkStart w:id="0" w:name="_GoBack"/>
      <w:bookmarkEnd w:id="0"/>
      <w:r w:rsidR="00FE7FEA">
        <w:rPr>
          <w:rFonts w:ascii="Times New Roman" w:hAnsi="Times New Roman"/>
          <w:sz w:val="24"/>
          <w:szCs w:val="24"/>
        </w:rPr>
        <w:t>/1</w:t>
      </w:r>
      <w:r w:rsidR="00CB6174">
        <w:rPr>
          <w:rFonts w:ascii="Times New Roman" w:hAnsi="Times New Roman"/>
          <w:sz w:val="24"/>
          <w:szCs w:val="24"/>
        </w:rPr>
        <w:t>9</w:t>
      </w:r>
    </w:p>
    <w:p w14:paraId="4BA80989" w14:textId="7AA0C53B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</w:t>
      </w:r>
      <w:r w:rsidR="00CB6174">
        <w:rPr>
          <w:rFonts w:ascii="Times New Roman" w:hAnsi="Times New Roman"/>
          <w:sz w:val="24"/>
          <w:szCs w:val="24"/>
        </w:rPr>
        <w:t>9</w:t>
      </w:r>
      <w:r w:rsidR="00D42B80" w:rsidRPr="00D42B80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5A0D556F" w14:textId="4C935931" w:rsidR="002E36C6" w:rsidRDefault="002E36C6" w:rsidP="002E36C6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Production Readiness Review (PRR)</w:t>
      </w:r>
    </w:p>
    <w:p w14:paraId="08A842AD" w14:textId="77777777" w:rsidR="002E36C6" w:rsidRPr="00CB6174" w:rsidRDefault="002E36C6" w:rsidP="002E36C6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Update the Project Management plan </w:t>
      </w:r>
    </w:p>
    <w:p w14:paraId="0F4DBE28" w14:textId="77777777" w:rsidR="00CB6174" w:rsidRDefault="00CB6174" w:rsidP="002E36C6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4CA44ACF" w14:textId="3A12AD6E" w:rsidR="008620F2" w:rsidRDefault="00CB6174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Reviewing the drawing packages for any changes</w:t>
      </w:r>
    </w:p>
    <w:p w14:paraId="799432D8" w14:textId="2B7CA738" w:rsidR="002E36C6" w:rsidRDefault="002E36C6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 the Machine Lab quiz</w:t>
      </w:r>
    </w:p>
    <w:p w14:paraId="6827D52D" w14:textId="2D1456D2" w:rsidR="002E36C6" w:rsidRDefault="002E36C6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Ordering materials</w:t>
      </w:r>
    </w:p>
    <w:p w14:paraId="5D0B50DA" w14:textId="2DD8D603" w:rsidR="00CB6174" w:rsidRPr="002E36C6" w:rsidRDefault="00CB6174" w:rsidP="002E36C6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651AB94C" w14:textId="285A58FB" w:rsidR="00CB6174" w:rsidRDefault="002E36C6" w:rsidP="00E518ED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Schedule Time to start Fabrication</w:t>
      </w:r>
    </w:p>
    <w:p w14:paraId="62829E7E" w14:textId="480743C8" w:rsidR="002E3AC0" w:rsidRDefault="002E3AC0" w:rsidP="002E3AC0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4FE50565" w14:textId="2D1650F8" w:rsidR="00E518ED" w:rsidRPr="00E72D97" w:rsidRDefault="00E518ED" w:rsidP="00CB6174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B3795" w14:textId="77777777" w:rsidR="00640334" w:rsidRDefault="00640334">
      <w:r>
        <w:separator/>
      </w:r>
    </w:p>
  </w:endnote>
  <w:endnote w:type="continuationSeparator" w:id="0">
    <w:p w14:paraId="24A6EB66" w14:textId="77777777" w:rsidR="00640334" w:rsidRDefault="0064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BF7A7" w14:textId="77777777" w:rsidR="00640334" w:rsidRDefault="00640334">
      <w:r>
        <w:separator/>
      </w:r>
    </w:p>
  </w:footnote>
  <w:footnote w:type="continuationSeparator" w:id="0">
    <w:p w14:paraId="302C97E4" w14:textId="77777777" w:rsidR="00640334" w:rsidRDefault="00640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52AA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2E36C6"/>
    <w:rsid w:val="002E3AC0"/>
    <w:rsid w:val="00304B08"/>
    <w:rsid w:val="00312F61"/>
    <w:rsid w:val="00367108"/>
    <w:rsid w:val="003E319A"/>
    <w:rsid w:val="003F64C7"/>
    <w:rsid w:val="0041793F"/>
    <w:rsid w:val="00455F38"/>
    <w:rsid w:val="004623A5"/>
    <w:rsid w:val="004F28AD"/>
    <w:rsid w:val="00563D80"/>
    <w:rsid w:val="00573507"/>
    <w:rsid w:val="00640334"/>
    <w:rsid w:val="006410E4"/>
    <w:rsid w:val="00674477"/>
    <w:rsid w:val="0068270C"/>
    <w:rsid w:val="006949F0"/>
    <w:rsid w:val="00761BAE"/>
    <w:rsid w:val="007A723A"/>
    <w:rsid w:val="007E72EB"/>
    <w:rsid w:val="00804DED"/>
    <w:rsid w:val="008620F2"/>
    <w:rsid w:val="00877FA3"/>
    <w:rsid w:val="00877FE8"/>
    <w:rsid w:val="008A39AF"/>
    <w:rsid w:val="008D5ADA"/>
    <w:rsid w:val="00981A0A"/>
    <w:rsid w:val="009D066A"/>
    <w:rsid w:val="00A333ED"/>
    <w:rsid w:val="00A8075E"/>
    <w:rsid w:val="00B053ED"/>
    <w:rsid w:val="00B40397"/>
    <w:rsid w:val="00BD59DF"/>
    <w:rsid w:val="00C23D63"/>
    <w:rsid w:val="00C400DB"/>
    <w:rsid w:val="00C412F5"/>
    <w:rsid w:val="00C513CE"/>
    <w:rsid w:val="00C60D7E"/>
    <w:rsid w:val="00CA74E4"/>
    <w:rsid w:val="00CB617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53757"/>
    <w:rsid w:val="00F6241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3</cp:revision>
  <cp:lastPrinted>2012-01-20T19:21:00Z</cp:lastPrinted>
  <dcterms:created xsi:type="dcterms:W3CDTF">2019-02-01T03:08:00Z</dcterms:created>
  <dcterms:modified xsi:type="dcterms:W3CDTF">2019-02-01T03:10:00Z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