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33A8931D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200760">
        <w:rPr>
          <w:rFonts w:ascii="Times New Roman" w:hAnsi="Times New Roman"/>
          <w:sz w:val="24"/>
          <w:szCs w:val="24"/>
        </w:rPr>
        <w:t>Nishagar Raventhiran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75CEEC97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DF2579">
        <w:rPr>
          <w:rFonts w:ascii="Times New Roman" w:hAnsi="Times New Roman"/>
          <w:sz w:val="24"/>
          <w:szCs w:val="24"/>
        </w:rPr>
        <w:t>10/</w:t>
      </w:r>
      <w:r w:rsidR="00200760">
        <w:rPr>
          <w:rFonts w:ascii="Times New Roman" w:hAnsi="Times New Roman"/>
          <w:sz w:val="24"/>
          <w:szCs w:val="24"/>
        </w:rPr>
        <w:t>1</w:t>
      </w:r>
      <w:r w:rsidR="00110DAE">
        <w:rPr>
          <w:rFonts w:ascii="Times New Roman" w:hAnsi="Times New Roman"/>
          <w:sz w:val="24"/>
          <w:szCs w:val="24"/>
        </w:rPr>
        <w:t>7</w:t>
      </w:r>
      <w:r w:rsidR="00FE7FEA">
        <w:rPr>
          <w:rFonts w:ascii="Times New Roman" w:hAnsi="Times New Roman"/>
          <w:sz w:val="24"/>
          <w:szCs w:val="24"/>
        </w:rPr>
        <w:t>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1A9B8710" w:rsidR="00D42B80" w:rsidRP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  <w:bookmarkStart w:id="0" w:name="_GoBack"/>
      <w:bookmarkEnd w:id="0"/>
    </w:p>
    <w:p w14:paraId="19D3A29A" w14:textId="35D4696C" w:rsidR="00877FA3" w:rsidRDefault="00D42B80" w:rsidP="00877FA3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0A15C5C8" w14:textId="77777777" w:rsidR="00200760" w:rsidRDefault="00200760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4: design specifications</w:t>
      </w:r>
    </w:p>
    <w:p w14:paraId="30DD17F9" w14:textId="12F33F29" w:rsidR="00065C6B" w:rsidRPr="00200760" w:rsidRDefault="00200760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5: Design Alternatives Creation and Evaluation</w:t>
      </w: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4CA44ACF" w14:textId="515E4D2F" w:rsidR="008620F2" w:rsidRDefault="00110DAE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Discuss Ideas of making PDR slides</w:t>
      </w:r>
    </w:p>
    <w:p w14:paraId="34A57BA2" w14:textId="3B7F34AC" w:rsidR="00200760" w:rsidRDefault="00110DAE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Updating </w:t>
      </w:r>
      <w:r w:rsidR="00200760">
        <w:rPr>
          <w:rFonts w:ascii="Times New Roman" w:hAnsi="Times New Roman"/>
          <w:sz w:val="24"/>
          <w:szCs w:val="24"/>
        </w:rPr>
        <w:t>Master Project management</w:t>
      </w:r>
    </w:p>
    <w:p w14:paraId="4BC7E95F" w14:textId="27368E28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1BF529BE" w14:textId="1A1478F0" w:rsidR="00200760" w:rsidRDefault="00200760" w:rsidP="00DF2579">
      <w:pPr>
        <w:pStyle w:val="BodyText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PDR presentation slides</w:t>
      </w:r>
    </w:p>
    <w:p w14:paraId="1E70497C" w14:textId="2E0DA4AC" w:rsidR="00110DAE" w:rsidRDefault="00110DAE" w:rsidP="00DF2579">
      <w:pPr>
        <w:pStyle w:val="BodyText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Practice the Presentation</w:t>
      </w:r>
    </w:p>
    <w:p w14:paraId="0B8D0BC1" w14:textId="4616BAB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7104CD6C" w14:textId="669979DE" w:rsidR="00BD59DF" w:rsidRPr="008A39AF" w:rsidRDefault="00BD59DF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Minimal experience with electrical systems</w:t>
      </w:r>
    </w:p>
    <w:sectPr w:rsidR="00BD59DF" w:rsidRPr="008A39AF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BBA1F" w14:textId="77777777" w:rsidR="00E164B3" w:rsidRDefault="00E164B3">
      <w:r>
        <w:separator/>
      </w:r>
    </w:p>
  </w:endnote>
  <w:endnote w:type="continuationSeparator" w:id="0">
    <w:p w14:paraId="6065224E" w14:textId="77777777" w:rsidR="00E164B3" w:rsidRDefault="00E1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7777777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25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185BA" w14:textId="77777777" w:rsidR="00E164B3" w:rsidRDefault="00E164B3">
      <w:r>
        <w:separator/>
      </w:r>
    </w:p>
  </w:footnote>
  <w:footnote w:type="continuationSeparator" w:id="0">
    <w:p w14:paraId="3158D9D5" w14:textId="77777777" w:rsidR="00E164B3" w:rsidRDefault="00E16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4"/>
  </w:num>
  <w:num w:numId="20">
    <w:abstractNumId w:val="15"/>
  </w:num>
  <w:num w:numId="21">
    <w:abstractNumId w:val="14"/>
  </w:num>
  <w:num w:numId="22">
    <w:abstractNumId w:val="25"/>
  </w:num>
  <w:num w:numId="23">
    <w:abstractNumId w:val="17"/>
  </w:num>
  <w:num w:numId="24">
    <w:abstractNumId w:val="12"/>
  </w:num>
  <w:num w:numId="25">
    <w:abstractNumId w:val="22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7"/>
    <w:rsid w:val="00052553"/>
    <w:rsid w:val="00060F8D"/>
    <w:rsid w:val="00065C6B"/>
    <w:rsid w:val="00071F7A"/>
    <w:rsid w:val="00110DAE"/>
    <w:rsid w:val="00152AA7"/>
    <w:rsid w:val="00183C0A"/>
    <w:rsid w:val="001A3FA3"/>
    <w:rsid w:val="001B1A6C"/>
    <w:rsid w:val="001B4ACD"/>
    <w:rsid w:val="00200760"/>
    <w:rsid w:val="002061E3"/>
    <w:rsid w:val="0021182B"/>
    <w:rsid w:val="00226B12"/>
    <w:rsid w:val="002B3036"/>
    <w:rsid w:val="00312F61"/>
    <w:rsid w:val="003E319A"/>
    <w:rsid w:val="003F64C7"/>
    <w:rsid w:val="0041793F"/>
    <w:rsid w:val="00455F38"/>
    <w:rsid w:val="004623A5"/>
    <w:rsid w:val="004F28AD"/>
    <w:rsid w:val="00573507"/>
    <w:rsid w:val="006410E4"/>
    <w:rsid w:val="00674477"/>
    <w:rsid w:val="0068270C"/>
    <w:rsid w:val="006949F0"/>
    <w:rsid w:val="007A723A"/>
    <w:rsid w:val="007E72EB"/>
    <w:rsid w:val="008620F2"/>
    <w:rsid w:val="00877FA3"/>
    <w:rsid w:val="008A39AF"/>
    <w:rsid w:val="008D5ADA"/>
    <w:rsid w:val="00981A0A"/>
    <w:rsid w:val="00A333ED"/>
    <w:rsid w:val="00B053ED"/>
    <w:rsid w:val="00BD59DF"/>
    <w:rsid w:val="00C412F5"/>
    <w:rsid w:val="00C513CE"/>
    <w:rsid w:val="00C60D7E"/>
    <w:rsid w:val="00CA74E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7505"/>
    <w:rsid w:val="00E603E3"/>
    <w:rsid w:val="00F5375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2</cp:revision>
  <cp:lastPrinted>2012-01-20T19:21:00Z</cp:lastPrinted>
  <dcterms:created xsi:type="dcterms:W3CDTF">2018-10-17T20:44:00Z</dcterms:created>
  <dcterms:modified xsi:type="dcterms:W3CDTF">2018-10-17T20:44:00Z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