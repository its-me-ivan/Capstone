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33CB66E8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F03125">
        <w:rPr>
          <w:rFonts w:ascii="Times New Roman" w:hAnsi="Times New Roman"/>
          <w:sz w:val="24"/>
          <w:szCs w:val="24"/>
        </w:rPr>
        <w:t xml:space="preserve">Cole </w:t>
      </w:r>
      <w:proofErr w:type="spellStart"/>
      <w:r w:rsidR="00F03125">
        <w:rPr>
          <w:rFonts w:ascii="Times New Roman" w:hAnsi="Times New Roman"/>
          <w:sz w:val="24"/>
          <w:szCs w:val="24"/>
        </w:rPr>
        <w:t>Trugman</w:t>
      </w:r>
      <w:proofErr w:type="spellEnd"/>
      <w:r w:rsidR="00C1279C">
        <w:rPr>
          <w:rFonts w:ascii="Times New Roman" w:hAnsi="Times New Roman"/>
          <w:sz w:val="24"/>
          <w:szCs w:val="24"/>
        </w:rPr>
        <w:t xml:space="preserve"> </w:t>
      </w:r>
      <w:r w:rsidR="00C1279C">
        <w:rPr>
          <w:rFonts w:ascii="Times New Roman" w:hAnsi="Times New Roman"/>
          <w:sz w:val="24"/>
          <w:szCs w:val="24"/>
        </w:rPr>
        <w:tab/>
        <w:t xml:space="preserve">                 </w:t>
      </w:r>
      <w:r w:rsidRPr="00D42B80">
        <w:rPr>
          <w:rFonts w:ascii="Times New Roman" w:hAnsi="Times New Roman"/>
          <w:sz w:val="24"/>
          <w:szCs w:val="24"/>
        </w:rPr>
        <w:t xml:space="preserve">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1778E6EB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486A07">
        <w:rPr>
          <w:rFonts w:ascii="Times New Roman" w:hAnsi="Times New Roman"/>
          <w:sz w:val="24"/>
          <w:szCs w:val="24"/>
        </w:rPr>
        <w:t>0</w:t>
      </w:r>
      <w:r w:rsidR="00A1588D">
        <w:rPr>
          <w:rFonts w:ascii="Times New Roman" w:hAnsi="Times New Roman"/>
          <w:sz w:val="24"/>
          <w:szCs w:val="24"/>
        </w:rPr>
        <w:t>4</w:t>
      </w:r>
      <w:r w:rsidR="00DF2579">
        <w:rPr>
          <w:rFonts w:ascii="Times New Roman" w:hAnsi="Times New Roman"/>
          <w:sz w:val="24"/>
          <w:szCs w:val="24"/>
        </w:rPr>
        <w:t>/</w:t>
      </w:r>
      <w:r w:rsidR="00F03125">
        <w:rPr>
          <w:rFonts w:ascii="Times New Roman" w:hAnsi="Times New Roman"/>
          <w:sz w:val="24"/>
          <w:szCs w:val="24"/>
        </w:rPr>
        <w:t>23</w:t>
      </w:r>
      <w:r w:rsidR="00FE7FEA">
        <w:rPr>
          <w:rFonts w:ascii="Times New Roman" w:hAnsi="Times New Roman"/>
          <w:sz w:val="24"/>
          <w:szCs w:val="24"/>
        </w:rPr>
        <w:t>/1</w:t>
      </w:r>
      <w:r w:rsidR="00CB6174">
        <w:rPr>
          <w:rFonts w:ascii="Times New Roman" w:hAnsi="Times New Roman"/>
          <w:sz w:val="24"/>
          <w:szCs w:val="24"/>
        </w:rPr>
        <w:t>9</w:t>
      </w:r>
    </w:p>
    <w:p w14:paraId="4BA80989" w14:textId="7AA0C53B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</w:t>
      </w:r>
      <w:r w:rsidR="00CB6174">
        <w:rPr>
          <w:rFonts w:ascii="Times New Roman" w:hAnsi="Times New Roman"/>
          <w:sz w:val="24"/>
          <w:szCs w:val="24"/>
        </w:rPr>
        <w:t>9</w:t>
      </w:r>
      <w:r w:rsidR="00D42B80" w:rsidRPr="00D42B80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0F8CEC66" w:rsid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3EF28A82" w14:textId="178D7966" w:rsidR="00C400DB" w:rsidRDefault="00D42B80" w:rsidP="00761BAE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0F646354" w14:textId="77777777" w:rsidR="00F03125" w:rsidRDefault="00F03125" w:rsidP="00F03125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 assemble of the parts to complete the Battlebot</w:t>
      </w:r>
    </w:p>
    <w:p w14:paraId="19433C93" w14:textId="77777777" w:rsidR="00F03125" w:rsidRPr="00175D8C" w:rsidRDefault="00F03125" w:rsidP="00F03125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Testing of the Battlebot</w:t>
      </w:r>
    </w:p>
    <w:p w14:paraId="0B9EB164" w14:textId="77777777" w:rsidR="00175D8C" w:rsidRPr="00175D8C" w:rsidRDefault="00175D8C" w:rsidP="00175D8C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1BA4B102" w14:textId="2CED66BA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7BFE9DC8" w14:textId="752C05D1" w:rsidR="00A0322C" w:rsidRDefault="00F03125" w:rsidP="00A0322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Making Design Fair poster</w:t>
      </w:r>
    </w:p>
    <w:p w14:paraId="34E80C5A" w14:textId="621E6C2A" w:rsidR="00F03125" w:rsidRDefault="00F03125" w:rsidP="00A0322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Cleaning up our working station</w:t>
      </w:r>
    </w:p>
    <w:p w14:paraId="4428746E" w14:textId="388E7905" w:rsidR="00F03125" w:rsidRDefault="00F03125" w:rsidP="00A0322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Ready for Design fair</w:t>
      </w:r>
    </w:p>
    <w:p w14:paraId="4CC57F98" w14:textId="00FCC433" w:rsidR="00F03125" w:rsidRDefault="00F03125" w:rsidP="00A0322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Ready for the competition</w:t>
      </w:r>
    </w:p>
    <w:p w14:paraId="10BAFED1" w14:textId="379692D5" w:rsidR="00954FE7" w:rsidRDefault="00954FE7" w:rsidP="00A0322C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5D0B50DA" w14:textId="2DD8D603" w:rsidR="00CB6174" w:rsidRPr="002E36C6" w:rsidRDefault="00CB6174" w:rsidP="002E36C6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4BC7E95F" w14:textId="6AAF604A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3488200D" w14:textId="222B726B" w:rsidR="007675CF" w:rsidRDefault="00F03125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 </w:t>
      </w:r>
      <w:bookmarkStart w:id="0" w:name="_GoBack"/>
      <w:bookmarkEnd w:id="0"/>
      <w:r w:rsidR="00A1588D">
        <w:rPr>
          <w:rFonts w:ascii="Times New Roman" w:hAnsi="Times New Roman"/>
          <w:sz w:val="24"/>
          <w:szCs w:val="24"/>
        </w:rPr>
        <w:t>on technical addendum</w:t>
      </w:r>
    </w:p>
    <w:p w14:paraId="47F2B282" w14:textId="77777777" w:rsidR="004E0814" w:rsidRDefault="004E0814" w:rsidP="00425440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5613F361" w14:textId="069E1075" w:rsidR="00C1279C" w:rsidRDefault="00C1279C" w:rsidP="00C1279C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62829E7E" w14:textId="480743C8" w:rsidR="002E3AC0" w:rsidRDefault="002E3AC0" w:rsidP="002E3AC0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4FE50565" w14:textId="2D1650F8" w:rsidR="00E518ED" w:rsidRPr="00E72D97" w:rsidRDefault="00E518ED" w:rsidP="00CB6174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sectPr w:rsidR="00E518ED" w:rsidRPr="00E72D97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AFD54" w14:textId="77777777" w:rsidR="0042588F" w:rsidRDefault="0042588F">
      <w:r>
        <w:separator/>
      </w:r>
    </w:p>
  </w:endnote>
  <w:endnote w:type="continuationSeparator" w:id="0">
    <w:p w14:paraId="0878CEDA" w14:textId="77777777" w:rsidR="0042588F" w:rsidRDefault="0042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B4E8B1E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2D9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7B4A4" w14:textId="77777777" w:rsidR="0042588F" w:rsidRDefault="0042588F">
      <w:r>
        <w:separator/>
      </w:r>
    </w:p>
  </w:footnote>
  <w:footnote w:type="continuationSeparator" w:id="0">
    <w:p w14:paraId="202925DD" w14:textId="77777777" w:rsidR="0042588F" w:rsidRDefault="00425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14B632DB"/>
    <w:multiLevelType w:val="hybridMultilevel"/>
    <w:tmpl w:val="4E348F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1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2" w15:restartNumberingAfterBreak="0">
    <w:nsid w:val="602B21C8"/>
    <w:multiLevelType w:val="hybridMultilevel"/>
    <w:tmpl w:val="7CA8BFE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67213107"/>
    <w:multiLevelType w:val="hybridMultilevel"/>
    <w:tmpl w:val="89F4C6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5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6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7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19"/>
  </w:num>
  <w:num w:numId="18">
    <w:abstractNumId w:val="16"/>
  </w:num>
  <w:num w:numId="19">
    <w:abstractNumId w:val="25"/>
  </w:num>
  <w:num w:numId="20">
    <w:abstractNumId w:val="15"/>
  </w:num>
  <w:num w:numId="21">
    <w:abstractNumId w:val="14"/>
  </w:num>
  <w:num w:numId="22">
    <w:abstractNumId w:val="26"/>
  </w:num>
  <w:num w:numId="23">
    <w:abstractNumId w:val="17"/>
  </w:num>
  <w:num w:numId="24">
    <w:abstractNumId w:val="12"/>
  </w:num>
  <w:num w:numId="25">
    <w:abstractNumId w:val="23"/>
  </w:num>
  <w:num w:numId="26">
    <w:abstractNumId w:val="24"/>
  </w:num>
  <w:num w:numId="27">
    <w:abstractNumId w:val="13"/>
  </w:num>
  <w:num w:numId="28">
    <w:abstractNumId w:val="22"/>
  </w:num>
  <w:num w:numId="29">
    <w:abstractNumId w:val="1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507"/>
    <w:rsid w:val="00052553"/>
    <w:rsid w:val="00060F8D"/>
    <w:rsid w:val="00063B57"/>
    <w:rsid w:val="00065C6B"/>
    <w:rsid w:val="00071F7A"/>
    <w:rsid w:val="000B4D12"/>
    <w:rsid w:val="00110DAE"/>
    <w:rsid w:val="00152AA7"/>
    <w:rsid w:val="00154C37"/>
    <w:rsid w:val="00175D8C"/>
    <w:rsid w:val="00183C0A"/>
    <w:rsid w:val="001A3FA3"/>
    <w:rsid w:val="001B1A6C"/>
    <w:rsid w:val="001B4ACD"/>
    <w:rsid w:val="00200760"/>
    <w:rsid w:val="002061E3"/>
    <w:rsid w:val="0021182B"/>
    <w:rsid w:val="00226B12"/>
    <w:rsid w:val="002A3370"/>
    <w:rsid w:val="002B3036"/>
    <w:rsid w:val="002E36C6"/>
    <w:rsid w:val="002E3AC0"/>
    <w:rsid w:val="00304B08"/>
    <w:rsid w:val="00312F61"/>
    <w:rsid w:val="00367108"/>
    <w:rsid w:val="003B02C7"/>
    <w:rsid w:val="003E319A"/>
    <w:rsid w:val="003F0043"/>
    <w:rsid w:val="003F64C7"/>
    <w:rsid w:val="0041793F"/>
    <w:rsid w:val="00425440"/>
    <w:rsid w:val="0042588F"/>
    <w:rsid w:val="00455F38"/>
    <w:rsid w:val="004623A5"/>
    <w:rsid w:val="00486A07"/>
    <w:rsid w:val="004E0814"/>
    <w:rsid w:val="004F28AD"/>
    <w:rsid w:val="00563D80"/>
    <w:rsid w:val="00573507"/>
    <w:rsid w:val="00640334"/>
    <w:rsid w:val="006410E4"/>
    <w:rsid w:val="00674477"/>
    <w:rsid w:val="0068270C"/>
    <w:rsid w:val="006949F0"/>
    <w:rsid w:val="006E1FE1"/>
    <w:rsid w:val="00761BAE"/>
    <w:rsid w:val="007675CF"/>
    <w:rsid w:val="0077065D"/>
    <w:rsid w:val="007A723A"/>
    <w:rsid w:val="007E72EB"/>
    <w:rsid w:val="00804DED"/>
    <w:rsid w:val="008070B4"/>
    <w:rsid w:val="00821ABD"/>
    <w:rsid w:val="008611F0"/>
    <w:rsid w:val="008620F2"/>
    <w:rsid w:val="00877FA3"/>
    <w:rsid w:val="00877FE8"/>
    <w:rsid w:val="008A39AF"/>
    <w:rsid w:val="008D5ADA"/>
    <w:rsid w:val="00947472"/>
    <w:rsid w:val="00954FE7"/>
    <w:rsid w:val="00981A0A"/>
    <w:rsid w:val="009D066A"/>
    <w:rsid w:val="00A0322C"/>
    <w:rsid w:val="00A1588D"/>
    <w:rsid w:val="00A333ED"/>
    <w:rsid w:val="00A8075E"/>
    <w:rsid w:val="00AA773C"/>
    <w:rsid w:val="00B053ED"/>
    <w:rsid w:val="00B40397"/>
    <w:rsid w:val="00BD59DF"/>
    <w:rsid w:val="00C1279C"/>
    <w:rsid w:val="00C23D63"/>
    <w:rsid w:val="00C400DB"/>
    <w:rsid w:val="00C412F5"/>
    <w:rsid w:val="00C513CE"/>
    <w:rsid w:val="00C60D7E"/>
    <w:rsid w:val="00CA74E4"/>
    <w:rsid w:val="00CB6174"/>
    <w:rsid w:val="00CD4483"/>
    <w:rsid w:val="00CF3233"/>
    <w:rsid w:val="00D02AD6"/>
    <w:rsid w:val="00D3320F"/>
    <w:rsid w:val="00D42534"/>
    <w:rsid w:val="00D42B80"/>
    <w:rsid w:val="00D76DE0"/>
    <w:rsid w:val="00DF2579"/>
    <w:rsid w:val="00DF4F13"/>
    <w:rsid w:val="00E164B3"/>
    <w:rsid w:val="00E46F06"/>
    <w:rsid w:val="00E47505"/>
    <w:rsid w:val="00E518ED"/>
    <w:rsid w:val="00E603E3"/>
    <w:rsid w:val="00E72D97"/>
    <w:rsid w:val="00F03125"/>
    <w:rsid w:val="00F53757"/>
    <w:rsid w:val="00F6241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Nishagar Raventhiran</cp:lastModifiedBy>
  <cp:revision>2</cp:revision>
  <cp:lastPrinted>2012-01-20T19:21:00Z</cp:lastPrinted>
  <dcterms:created xsi:type="dcterms:W3CDTF">2019-04-27T14:59:00Z</dcterms:created>
  <dcterms:modified xsi:type="dcterms:W3CDTF">2019-04-27T14:59:00Z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