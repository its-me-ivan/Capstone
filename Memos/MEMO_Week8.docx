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3350F251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C400DB">
        <w:rPr>
          <w:rFonts w:ascii="Times New Roman" w:hAnsi="Times New Roman"/>
          <w:sz w:val="24"/>
          <w:szCs w:val="24"/>
        </w:rPr>
        <w:t>Ivan Albert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04EAE70E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761BAE">
        <w:rPr>
          <w:rFonts w:ascii="Times New Roman" w:hAnsi="Times New Roman"/>
          <w:sz w:val="24"/>
          <w:szCs w:val="24"/>
        </w:rPr>
        <w:t>11</w:t>
      </w:r>
      <w:r w:rsidR="00DF2579">
        <w:rPr>
          <w:rFonts w:ascii="Times New Roman" w:hAnsi="Times New Roman"/>
          <w:sz w:val="24"/>
          <w:szCs w:val="24"/>
        </w:rPr>
        <w:t>/</w:t>
      </w:r>
      <w:r w:rsidR="00761BAE">
        <w:rPr>
          <w:rFonts w:ascii="Times New Roman" w:hAnsi="Times New Roman"/>
          <w:sz w:val="24"/>
          <w:szCs w:val="24"/>
        </w:rPr>
        <w:t>07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138E26F4" w14:textId="080959ED" w:rsidR="00761BAE" w:rsidRDefault="00761BAE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Microcontroller for the Bot was chosen</w:t>
      </w:r>
    </w:p>
    <w:p w14:paraId="411A671D" w14:textId="268C02F0" w:rsidR="00761BAE" w:rsidRDefault="00761BAE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Brainstormed some ideas about the Bot model</w:t>
      </w:r>
    </w:p>
    <w:p w14:paraId="64597140" w14:textId="6CFAA44F" w:rsidR="00761BAE" w:rsidRPr="00200760" w:rsidRDefault="00761BAE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Came up with the basic sketch model of the Bot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130802FB" w:rsidR="008620F2" w:rsidRDefault="00C400DB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Flesh out SolidWorks model</w:t>
      </w:r>
    </w:p>
    <w:p w14:paraId="34A57BA2" w14:textId="667E4E6D" w:rsidR="00200760" w:rsidRDefault="00761BAE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Project Management schedule</w:t>
      </w:r>
    </w:p>
    <w:p w14:paraId="1693A2D0" w14:textId="77777777" w:rsidR="00761BAE" w:rsidRDefault="00761BAE" w:rsidP="00761BAE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650DDEE2" w14:textId="68C797C5" w:rsidR="00C400DB" w:rsidRDefault="00761BA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some calculations regarding design allowable dimensions ( roller diameter, axle diameter)</w:t>
      </w:r>
      <w:bookmarkStart w:id="0" w:name="_GoBack"/>
      <w:bookmarkEnd w:id="0"/>
    </w:p>
    <w:p w14:paraId="6BA6B079" w14:textId="647CEAA4" w:rsidR="00761BAE" w:rsidRDefault="00761BA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about motor power, and heat dissipated</w:t>
      </w:r>
    </w:p>
    <w:p w14:paraId="27428A78" w14:textId="7C2EE44A" w:rsidR="00761BAE" w:rsidRDefault="00761BA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Collectively move forward with the SolidWorks model</w:t>
      </w:r>
    </w:p>
    <w:p w14:paraId="2DF8EBE9" w14:textId="371034D3" w:rsidR="00761BAE" w:rsidRDefault="00761BA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manufacturing plan</w:t>
      </w:r>
    </w:p>
    <w:p w14:paraId="03C757DA" w14:textId="5757E1F1" w:rsidR="00761BAE" w:rsidRDefault="00761BAE" w:rsidP="00C400DB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Budget plan</w:t>
      </w:r>
    </w:p>
    <w:p w14:paraId="6183CAF1" w14:textId="77777777" w:rsidR="00761BAE" w:rsidRDefault="00761BAE" w:rsidP="00761BAE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28FE0B9B" w:rsidR="00BD59D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p w14:paraId="3510000B" w14:textId="53004898" w:rsidR="00C400DB" w:rsidRPr="008A39AF" w:rsidRDefault="00C400DB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 timeframe to design solid model</w:t>
      </w:r>
    </w:p>
    <w:sectPr w:rsidR="00C400DB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13976" w14:textId="77777777" w:rsidR="00063B57" w:rsidRDefault="00063B57">
      <w:r>
        <w:separator/>
      </w:r>
    </w:p>
  </w:endnote>
  <w:endnote w:type="continuationSeparator" w:id="0">
    <w:p w14:paraId="1A6FAA69" w14:textId="77777777" w:rsidR="00063B57" w:rsidRDefault="00063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B6DD4" w14:textId="77777777" w:rsidR="00063B57" w:rsidRDefault="00063B57">
      <w:r>
        <w:separator/>
      </w:r>
    </w:p>
  </w:footnote>
  <w:footnote w:type="continuationSeparator" w:id="0">
    <w:p w14:paraId="63947F22" w14:textId="77777777" w:rsidR="00063B57" w:rsidRDefault="00063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63B57"/>
    <w:rsid w:val="00065C6B"/>
    <w:rsid w:val="00071F7A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B3036"/>
    <w:rsid w:val="00312F61"/>
    <w:rsid w:val="00367108"/>
    <w:rsid w:val="003E319A"/>
    <w:rsid w:val="003F64C7"/>
    <w:rsid w:val="0041793F"/>
    <w:rsid w:val="00455F38"/>
    <w:rsid w:val="004623A5"/>
    <w:rsid w:val="004F28AD"/>
    <w:rsid w:val="00573507"/>
    <w:rsid w:val="006410E4"/>
    <w:rsid w:val="00674477"/>
    <w:rsid w:val="0068270C"/>
    <w:rsid w:val="006949F0"/>
    <w:rsid w:val="00761BAE"/>
    <w:rsid w:val="007A723A"/>
    <w:rsid w:val="007E72EB"/>
    <w:rsid w:val="00804DED"/>
    <w:rsid w:val="008620F2"/>
    <w:rsid w:val="00877FA3"/>
    <w:rsid w:val="008A39AF"/>
    <w:rsid w:val="008D5ADA"/>
    <w:rsid w:val="00981A0A"/>
    <w:rsid w:val="00A333ED"/>
    <w:rsid w:val="00B053ED"/>
    <w:rsid w:val="00BD59DF"/>
    <w:rsid w:val="00C400DB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7505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2018-11-08T04:45:00Z</dcterms:created>
  <dcterms:modified xsi:type="dcterms:W3CDTF">2018-11-08T04:45:00Z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