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4FB8751C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643F3D">
        <w:rPr>
          <w:rFonts w:ascii="Times New Roman" w:hAnsi="Times New Roman"/>
          <w:sz w:val="24"/>
          <w:szCs w:val="24"/>
        </w:rPr>
        <w:t xml:space="preserve">Cole Trugman </w:t>
      </w:r>
      <w:r w:rsidRPr="00D42B80">
        <w:rPr>
          <w:rFonts w:ascii="Times New Roman" w:hAnsi="Times New Roman"/>
          <w:sz w:val="24"/>
          <w:szCs w:val="24"/>
        </w:rPr>
        <w:t xml:space="preserve">for 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1BC0E0CA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643F3D">
        <w:rPr>
          <w:rFonts w:ascii="Times New Roman" w:hAnsi="Times New Roman"/>
          <w:sz w:val="24"/>
          <w:szCs w:val="24"/>
        </w:rPr>
        <w:t>2/8/19</w:t>
      </w:r>
    </w:p>
    <w:p w14:paraId="4BA80989" w14:textId="77777777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489</w:t>
      </w:r>
      <w:r w:rsidR="007A723A">
        <w:rPr>
          <w:rFonts w:ascii="Times New Roman" w:hAnsi="Times New Roman"/>
          <w:sz w:val="24"/>
          <w:szCs w:val="24"/>
        </w:rPr>
        <w:t xml:space="preserve"> or 49</w:t>
      </w:r>
      <w:r w:rsidR="00D42534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0F8CEC66" w:rsid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3EF28A82" w14:textId="178D7966" w:rsidR="00C400DB" w:rsidRDefault="00D42B80" w:rsidP="00761BAE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138E26F4" w14:textId="6C2F4249" w:rsidR="00761BAE" w:rsidRDefault="00643F3D" w:rsidP="00200760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Rebuilt </w:t>
      </w:r>
      <w:proofErr w:type="spellStart"/>
      <w:r>
        <w:rPr>
          <w:rFonts w:ascii="Times New Roman" w:hAnsi="Times New Roman"/>
          <w:sz w:val="24"/>
          <w:szCs w:val="24"/>
        </w:rPr>
        <w:t>solidworks</w:t>
      </w:r>
      <w:proofErr w:type="spellEnd"/>
      <w:r>
        <w:rPr>
          <w:rFonts w:ascii="Times New Roman" w:hAnsi="Times New Roman"/>
          <w:sz w:val="24"/>
          <w:szCs w:val="24"/>
        </w:rPr>
        <w:t xml:space="preserve"> model so that frame + axel/wheel is less than 18” wide</w:t>
      </w:r>
    </w:p>
    <w:p w14:paraId="411A671D" w14:textId="05634971" w:rsidR="00761BAE" w:rsidRDefault="00643F3D" w:rsidP="00200760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Redesigned front axel to feature snap ring as fixture and considered adding thrust bearing</w:t>
      </w:r>
    </w:p>
    <w:p w14:paraId="4D052E7F" w14:textId="15DA84E3" w:rsidR="00643F3D" w:rsidRDefault="00643F3D" w:rsidP="00200760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Completed shop safety quiz</w:t>
      </w:r>
    </w:p>
    <w:p w14:paraId="1BA4B102" w14:textId="2CED66BA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4CA44ACF" w14:textId="709CD9B6" w:rsidR="008620F2" w:rsidRDefault="00643F3D" w:rsidP="00DF2579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Reserving mill/band saw in shop for next Wednesday to start work on frame pieces</w:t>
      </w:r>
    </w:p>
    <w:p w14:paraId="7E692DF4" w14:textId="1A4A2D42" w:rsidR="00E72D97" w:rsidRDefault="00643F3D" w:rsidP="00E518ED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Complete </w:t>
      </w:r>
      <w:proofErr w:type="spellStart"/>
      <w:r>
        <w:rPr>
          <w:rFonts w:ascii="Times New Roman" w:hAnsi="Times New Roman"/>
          <w:sz w:val="24"/>
          <w:szCs w:val="24"/>
        </w:rPr>
        <w:t>mcmaster-carr</w:t>
      </w:r>
      <w:proofErr w:type="spellEnd"/>
      <w:r>
        <w:rPr>
          <w:rFonts w:ascii="Times New Roman" w:hAnsi="Times New Roman"/>
          <w:sz w:val="24"/>
          <w:szCs w:val="24"/>
        </w:rPr>
        <w:t xml:space="preserve"> order </w:t>
      </w:r>
    </w:p>
    <w:p w14:paraId="2AB70642" w14:textId="6D034185" w:rsidR="00643F3D" w:rsidRPr="00E518ED" w:rsidRDefault="00643F3D" w:rsidP="00E518ED">
      <w:pPr>
        <w:pStyle w:val="BodyText"/>
        <w:numPr>
          <w:ilvl w:val="0"/>
          <w:numId w:val="2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Considering using a motor of higher rpm/lower torque for drive system</w:t>
      </w:r>
      <w:bookmarkStart w:id="0" w:name="_GoBack"/>
      <w:bookmarkEnd w:id="0"/>
    </w:p>
    <w:p w14:paraId="4BC7E95F" w14:textId="6AAF604A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58C00396" w14:textId="5576D905" w:rsidR="00643F3D" w:rsidRDefault="00643F3D" w:rsidP="00643F3D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 Wheels/hubs</w:t>
      </w:r>
    </w:p>
    <w:p w14:paraId="4B707D1E" w14:textId="1D3DEB0D" w:rsidR="00643F3D" w:rsidRDefault="00643F3D" w:rsidP="00643F3D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Order motors</w:t>
      </w:r>
    </w:p>
    <w:p w14:paraId="7AABB295" w14:textId="619EB99B" w:rsidR="00E72D97" w:rsidRPr="00E518ED" w:rsidRDefault="00643F3D" w:rsidP="00E518ED">
      <w:pPr>
        <w:pStyle w:val="BodyText"/>
        <w:numPr>
          <w:ilvl w:val="0"/>
          <w:numId w:val="2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Begin work on code</w:t>
      </w:r>
    </w:p>
    <w:p w14:paraId="0B8D0BC1" w14:textId="4616BAB0" w:rsidR="008A39AF" w:rsidRDefault="00D42B80" w:rsidP="00BD59DF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and Concerns:</w:t>
      </w:r>
    </w:p>
    <w:p w14:paraId="4FE50565" w14:textId="5665CBD9" w:rsidR="00E518ED" w:rsidRPr="00E72D97" w:rsidRDefault="00643F3D" w:rsidP="00E72D97">
      <w:pPr>
        <w:pStyle w:val="BodyText"/>
        <w:numPr>
          <w:ilvl w:val="0"/>
          <w:numId w:val="25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Time constraints in shop since access is just now allowed after safety quiz</w:t>
      </w:r>
    </w:p>
    <w:sectPr w:rsidR="00E518ED" w:rsidRPr="00E72D97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23DC0" w14:textId="77777777" w:rsidR="00BC0A63" w:rsidRDefault="00BC0A63">
      <w:r>
        <w:separator/>
      </w:r>
    </w:p>
  </w:endnote>
  <w:endnote w:type="continuationSeparator" w:id="0">
    <w:p w14:paraId="7A61CCC2" w14:textId="77777777" w:rsidR="00BC0A63" w:rsidRDefault="00BC0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B4E8B1E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2D9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EE5B2" w14:textId="77777777" w:rsidR="00BC0A63" w:rsidRDefault="00BC0A63">
      <w:r>
        <w:separator/>
      </w:r>
    </w:p>
  </w:footnote>
  <w:footnote w:type="continuationSeparator" w:id="0">
    <w:p w14:paraId="6CD4F479" w14:textId="77777777" w:rsidR="00BC0A63" w:rsidRDefault="00BC0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25020B9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096B0896"/>
    <w:multiLevelType w:val="hybridMultilevel"/>
    <w:tmpl w:val="0D92EF20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14B632DB"/>
    <w:multiLevelType w:val="hybridMultilevel"/>
    <w:tmpl w:val="4E348F3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294B6968"/>
    <w:multiLevelType w:val="hybridMultilevel"/>
    <w:tmpl w:val="2B1E6B8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3D080E48"/>
    <w:multiLevelType w:val="hybridMultilevel"/>
    <w:tmpl w:val="2F3A1A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6" w15:restartNumberingAfterBreak="0">
    <w:nsid w:val="3EEF0B96"/>
    <w:multiLevelType w:val="hybridMultilevel"/>
    <w:tmpl w:val="4A028AE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7" w15:restartNumberingAfterBreak="0">
    <w:nsid w:val="4B5376CC"/>
    <w:multiLevelType w:val="hybridMultilevel"/>
    <w:tmpl w:val="94FE6E2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8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9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0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1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2" w15:restartNumberingAfterBreak="0">
    <w:nsid w:val="602B21C8"/>
    <w:multiLevelType w:val="hybridMultilevel"/>
    <w:tmpl w:val="7CA8BFE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3" w15:restartNumberingAfterBreak="0">
    <w:nsid w:val="60480390"/>
    <w:multiLevelType w:val="hybridMultilevel"/>
    <w:tmpl w:val="B816D2D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4" w15:restartNumberingAfterBreak="0">
    <w:nsid w:val="67213107"/>
    <w:multiLevelType w:val="hybridMultilevel"/>
    <w:tmpl w:val="89F4C6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5" w15:restartNumberingAfterBreak="0">
    <w:nsid w:val="6F62632B"/>
    <w:multiLevelType w:val="hybridMultilevel"/>
    <w:tmpl w:val="F19CAF24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6" w15:restartNumberingAfterBreak="0">
    <w:nsid w:val="714061A5"/>
    <w:multiLevelType w:val="hybridMultilevel"/>
    <w:tmpl w:val="71949A72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27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0"/>
  </w:num>
  <w:num w:numId="14">
    <w:abstractNumId w:val="10"/>
  </w:num>
  <w:num w:numId="15">
    <w:abstractNumId w:val="18"/>
  </w:num>
  <w:num w:numId="16">
    <w:abstractNumId w:val="11"/>
  </w:num>
  <w:num w:numId="17">
    <w:abstractNumId w:val="19"/>
  </w:num>
  <w:num w:numId="18">
    <w:abstractNumId w:val="16"/>
  </w:num>
  <w:num w:numId="19">
    <w:abstractNumId w:val="25"/>
  </w:num>
  <w:num w:numId="20">
    <w:abstractNumId w:val="15"/>
  </w:num>
  <w:num w:numId="21">
    <w:abstractNumId w:val="14"/>
  </w:num>
  <w:num w:numId="22">
    <w:abstractNumId w:val="26"/>
  </w:num>
  <w:num w:numId="23">
    <w:abstractNumId w:val="17"/>
  </w:num>
  <w:num w:numId="24">
    <w:abstractNumId w:val="12"/>
  </w:num>
  <w:num w:numId="25">
    <w:abstractNumId w:val="23"/>
  </w:num>
  <w:num w:numId="26">
    <w:abstractNumId w:val="24"/>
  </w:num>
  <w:num w:numId="27">
    <w:abstractNumId w:val="13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507"/>
    <w:rsid w:val="00052553"/>
    <w:rsid w:val="00060F8D"/>
    <w:rsid w:val="00063B57"/>
    <w:rsid w:val="00065C6B"/>
    <w:rsid w:val="00071F7A"/>
    <w:rsid w:val="000B4D12"/>
    <w:rsid w:val="00110DAE"/>
    <w:rsid w:val="00122F95"/>
    <w:rsid w:val="00152AA7"/>
    <w:rsid w:val="00183C0A"/>
    <w:rsid w:val="001A3FA3"/>
    <w:rsid w:val="001B1A6C"/>
    <w:rsid w:val="001B4ACD"/>
    <w:rsid w:val="00200760"/>
    <w:rsid w:val="002061E3"/>
    <w:rsid w:val="0021182B"/>
    <w:rsid w:val="00226B12"/>
    <w:rsid w:val="002A3370"/>
    <w:rsid w:val="002B3036"/>
    <w:rsid w:val="00312F61"/>
    <w:rsid w:val="00367108"/>
    <w:rsid w:val="003E319A"/>
    <w:rsid w:val="003F64C7"/>
    <w:rsid w:val="0041793F"/>
    <w:rsid w:val="00455F38"/>
    <w:rsid w:val="004623A5"/>
    <w:rsid w:val="004F28AD"/>
    <w:rsid w:val="00563D80"/>
    <w:rsid w:val="00573507"/>
    <w:rsid w:val="006410E4"/>
    <w:rsid w:val="00643F3D"/>
    <w:rsid w:val="00674477"/>
    <w:rsid w:val="0068270C"/>
    <w:rsid w:val="006949F0"/>
    <w:rsid w:val="00761BAE"/>
    <w:rsid w:val="007A723A"/>
    <w:rsid w:val="007E72EB"/>
    <w:rsid w:val="00804DED"/>
    <w:rsid w:val="008620F2"/>
    <w:rsid w:val="00877FA3"/>
    <w:rsid w:val="00877FE8"/>
    <w:rsid w:val="008A39AF"/>
    <w:rsid w:val="008D5ADA"/>
    <w:rsid w:val="00981A0A"/>
    <w:rsid w:val="00A333ED"/>
    <w:rsid w:val="00A8075E"/>
    <w:rsid w:val="00B053ED"/>
    <w:rsid w:val="00BC0A63"/>
    <w:rsid w:val="00BD59DF"/>
    <w:rsid w:val="00C23D63"/>
    <w:rsid w:val="00C400DB"/>
    <w:rsid w:val="00C412F5"/>
    <w:rsid w:val="00C513CE"/>
    <w:rsid w:val="00C60D7E"/>
    <w:rsid w:val="00CA74E4"/>
    <w:rsid w:val="00CD4483"/>
    <w:rsid w:val="00CF3233"/>
    <w:rsid w:val="00D02AD6"/>
    <w:rsid w:val="00D42534"/>
    <w:rsid w:val="00D42B80"/>
    <w:rsid w:val="00D76DE0"/>
    <w:rsid w:val="00DF2579"/>
    <w:rsid w:val="00DF4F13"/>
    <w:rsid w:val="00E164B3"/>
    <w:rsid w:val="00E46F06"/>
    <w:rsid w:val="00E47505"/>
    <w:rsid w:val="00E518ED"/>
    <w:rsid w:val="00E603E3"/>
    <w:rsid w:val="00E72D97"/>
    <w:rsid w:val="00F53757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6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Cole Trugman</cp:lastModifiedBy>
  <cp:revision>2</cp:revision>
  <cp:lastPrinted>2012-01-20T19:21:00Z</cp:lastPrinted>
  <dcterms:created xsi:type="dcterms:W3CDTF">2019-02-08T21:40:00Z</dcterms:created>
  <dcterms:modified xsi:type="dcterms:W3CDTF">2019-02-08T21:40:00Z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