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10945002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A1588D">
        <w:rPr>
          <w:rFonts w:ascii="Times New Roman" w:hAnsi="Times New Roman"/>
          <w:sz w:val="24"/>
          <w:szCs w:val="24"/>
        </w:rPr>
        <w:t>Ivan Albert</w:t>
      </w:r>
      <w:r w:rsidR="00C1279C">
        <w:rPr>
          <w:rFonts w:ascii="Times New Roman" w:hAnsi="Times New Roman"/>
          <w:sz w:val="24"/>
          <w:szCs w:val="24"/>
        </w:rPr>
        <w:t xml:space="preserve">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10637FB7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486A07">
        <w:rPr>
          <w:rFonts w:ascii="Times New Roman" w:hAnsi="Times New Roman"/>
          <w:sz w:val="24"/>
          <w:szCs w:val="24"/>
        </w:rPr>
        <w:t>0</w:t>
      </w:r>
      <w:r w:rsidR="00A1588D">
        <w:rPr>
          <w:rFonts w:ascii="Times New Roman" w:hAnsi="Times New Roman"/>
          <w:sz w:val="24"/>
          <w:szCs w:val="24"/>
        </w:rPr>
        <w:t>4</w:t>
      </w:r>
      <w:r w:rsidR="00DF2579">
        <w:rPr>
          <w:rFonts w:ascii="Times New Roman" w:hAnsi="Times New Roman"/>
          <w:sz w:val="24"/>
          <w:szCs w:val="24"/>
        </w:rPr>
        <w:t>/</w:t>
      </w:r>
      <w:r w:rsidR="00A1588D">
        <w:rPr>
          <w:rFonts w:ascii="Times New Roman" w:hAnsi="Times New Roman"/>
          <w:sz w:val="24"/>
          <w:szCs w:val="24"/>
        </w:rPr>
        <w:t>09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41BE1CAD" w14:textId="1913EEC8" w:rsidR="00A1588D" w:rsidRDefault="00A1588D" w:rsidP="00A1588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Fabrication of the </w:t>
      </w:r>
      <w:r>
        <w:rPr>
          <w:rFonts w:ascii="Times New Roman" w:hAnsi="Times New Roman"/>
          <w:sz w:val="24"/>
          <w:szCs w:val="24"/>
        </w:rPr>
        <w:t>all parts</w:t>
      </w:r>
    </w:p>
    <w:p w14:paraId="4D7246C5" w14:textId="0C323860" w:rsidR="00A0322C" w:rsidRDefault="00A1588D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3D </w:t>
      </w: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the gearboxes</w:t>
      </w:r>
    </w:p>
    <w:p w14:paraId="7DA96894" w14:textId="38D75EDA" w:rsidR="00A1588D" w:rsidRPr="00A0322C" w:rsidRDefault="00A1588D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of wood as for armor plate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7BFE9DC8" w14:textId="5F8E2BF0" w:rsidR="00A0322C" w:rsidRDefault="00A1588D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assemble of the parts to complete the Battlebot</w:t>
      </w:r>
    </w:p>
    <w:p w14:paraId="7FE2A94B" w14:textId="4BEBE2D2" w:rsidR="00A1588D" w:rsidRDefault="00A1588D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of the Battlebot</w:t>
      </w:r>
      <w:bookmarkStart w:id="0" w:name="_GoBack"/>
      <w:bookmarkEnd w:id="0"/>
    </w:p>
    <w:p w14:paraId="10BAFED1" w14:textId="379692D5" w:rsidR="00954FE7" w:rsidRDefault="00954FE7" w:rsidP="00A0322C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488200D" w14:textId="2152A5B3" w:rsidR="007675CF" w:rsidRDefault="00A1588D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working on technical addendum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32F47" w14:textId="77777777" w:rsidR="003F0043" w:rsidRDefault="003F0043">
      <w:r>
        <w:separator/>
      </w:r>
    </w:p>
  </w:endnote>
  <w:endnote w:type="continuationSeparator" w:id="0">
    <w:p w14:paraId="62F64109" w14:textId="77777777" w:rsidR="003F0043" w:rsidRDefault="003F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3395D" w14:textId="77777777" w:rsidR="003F0043" w:rsidRDefault="003F0043">
      <w:r>
        <w:separator/>
      </w:r>
    </w:p>
  </w:footnote>
  <w:footnote w:type="continuationSeparator" w:id="0">
    <w:p w14:paraId="79AA0091" w14:textId="77777777" w:rsidR="003F0043" w:rsidRDefault="003F0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B02C7"/>
    <w:rsid w:val="003E319A"/>
    <w:rsid w:val="003F0043"/>
    <w:rsid w:val="003F64C7"/>
    <w:rsid w:val="0041793F"/>
    <w:rsid w:val="00425440"/>
    <w:rsid w:val="00455F38"/>
    <w:rsid w:val="004623A5"/>
    <w:rsid w:val="00486A07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6E1FE1"/>
    <w:rsid w:val="00761BAE"/>
    <w:rsid w:val="007675CF"/>
    <w:rsid w:val="0077065D"/>
    <w:rsid w:val="007A723A"/>
    <w:rsid w:val="007E72EB"/>
    <w:rsid w:val="00804DED"/>
    <w:rsid w:val="008070B4"/>
    <w:rsid w:val="00821ABD"/>
    <w:rsid w:val="008620F2"/>
    <w:rsid w:val="00877FA3"/>
    <w:rsid w:val="00877FE8"/>
    <w:rsid w:val="008A39AF"/>
    <w:rsid w:val="008D5ADA"/>
    <w:rsid w:val="00947472"/>
    <w:rsid w:val="00954FE7"/>
    <w:rsid w:val="00981A0A"/>
    <w:rsid w:val="009D066A"/>
    <w:rsid w:val="00A0322C"/>
    <w:rsid w:val="00A1588D"/>
    <w:rsid w:val="00A333ED"/>
    <w:rsid w:val="00A8075E"/>
    <w:rsid w:val="00AA773C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3320F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2019-04-12T21:16:00Z</dcterms:created>
  <dcterms:modified xsi:type="dcterms:W3CDTF">2019-04-12T21:16:00Z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