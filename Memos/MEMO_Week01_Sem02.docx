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5E0312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E72D97">
        <w:rPr>
          <w:rFonts w:ascii="Times New Roman" w:hAnsi="Times New Roman"/>
          <w:sz w:val="24"/>
          <w:szCs w:val="24"/>
        </w:rPr>
        <w:t>Ivan Albert</w:t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7A77452B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01</w:t>
      </w:r>
      <w:r w:rsidR="00DF2579">
        <w:rPr>
          <w:rFonts w:ascii="Times New Roman" w:hAnsi="Times New Roman"/>
          <w:sz w:val="24"/>
          <w:szCs w:val="24"/>
        </w:rPr>
        <w:t>/</w:t>
      </w:r>
      <w:r w:rsidR="00CB6174">
        <w:rPr>
          <w:rFonts w:ascii="Times New Roman" w:hAnsi="Times New Roman"/>
          <w:sz w:val="24"/>
          <w:szCs w:val="24"/>
        </w:rPr>
        <w:t>17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7FD3E881" w14:textId="3BD512E8" w:rsidR="00CB6174" w:rsidRDefault="00CB6174" w:rsidP="00CB617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Scheduled weekly meetings with the advisor</w:t>
      </w:r>
    </w:p>
    <w:p w14:paraId="7F8B9844" w14:textId="423BE85B" w:rsidR="00CB6174" w:rsidRDefault="00CB6174" w:rsidP="00CB6174">
      <w:pPr>
        <w:pStyle w:val="BodyText"/>
        <w:numPr>
          <w:ilvl w:val="1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Reserved room</w:t>
      </w:r>
    </w:p>
    <w:p w14:paraId="0F4DBE28" w14:textId="77777777" w:rsidR="00CB6174" w:rsidRDefault="00CB6174" w:rsidP="00CB6174">
      <w:pPr>
        <w:pStyle w:val="BodyText"/>
        <w:ind w:left="2275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70CF906A" w:rsidR="008620F2" w:rsidRDefault="00CB6174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the drawing packages for any changes</w:t>
      </w:r>
    </w:p>
    <w:p w14:paraId="1693A2D0" w14:textId="02D79AE7" w:rsidR="00761BAE" w:rsidRDefault="00CB6174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Production Readiness Review (PRR)</w:t>
      </w:r>
    </w:p>
    <w:p w14:paraId="70311E4B" w14:textId="49B1BA11" w:rsidR="00CB6174" w:rsidRPr="00CB6174" w:rsidRDefault="00CB6174" w:rsidP="00CB617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 the Project Management plan </w:t>
      </w:r>
    </w:p>
    <w:p w14:paraId="5D0B50DA" w14:textId="77777777" w:rsidR="00CB6174" w:rsidRDefault="00CB6174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183CAF1" w14:textId="2A753858" w:rsidR="00761BAE" w:rsidRDefault="00CB6174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Machine shop Training</w:t>
      </w:r>
    </w:p>
    <w:p w14:paraId="7AABB295" w14:textId="3484C8DE" w:rsidR="00E72D97" w:rsidRDefault="00CB6174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the machine shop tour</w:t>
      </w:r>
    </w:p>
    <w:p w14:paraId="651AB94C" w14:textId="73DB892E" w:rsidR="00CB6174" w:rsidRDefault="00CB6174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Obtain the materials from the advisor</w:t>
      </w: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603FE899" w14:textId="77777777" w:rsidR="002E3AC0" w:rsidRDefault="002E3AC0" w:rsidP="002E3AC0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Schedule:</w:t>
      </w:r>
    </w:p>
    <w:p w14:paraId="0ECB15F1" w14:textId="411241A8" w:rsidR="002E3AC0" w:rsidRDefault="002E3AC0" w:rsidP="002E3AC0">
      <w:pPr>
        <w:pStyle w:val="BodyText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1: Ivan Albert</w:t>
      </w:r>
    </w:p>
    <w:p w14:paraId="201588A8" w14:textId="1CA37E9C" w:rsidR="002E3AC0" w:rsidRDefault="002E3AC0" w:rsidP="002E3AC0">
      <w:pPr>
        <w:pStyle w:val="BodyText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: Cole </w:t>
      </w:r>
      <w:proofErr w:type="spellStart"/>
      <w:r>
        <w:rPr>
          <w:rFonts w:ascii="Times New Roman" w:hAnsi="Times New Roman"/>
          <w:sz w:val="24"/>
          <w:szCs w:val="24"/>
        </w:rPr>
        <w:t>Trugm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</w:t>
      </w:r>
      <w:proofErr w:type="spellEnd"/>
    </w:p>
    <w:p w14:paraId="75286128" w14:textId="473CDCC5" w:rsidR="002E3AC0" w:rsidRDefault="002E3AC0" w:rsidP="002E3AC0">
      <w:pPr>
        <w:pStyle w:val="BodyText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: Nishagar Raventhiran</w:t>
      </w:r>
    </w:p>
    <w:p w14:paraId="29242A5A" w14:textId="4DF1C3C2" w:rsidR="002E3AC0" w:rsidRDefault="002E3AC0" w:rsidP="002E3AC0">
      <w:pPr>
        <w:pStyle w:val="BodyText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will repeat every </w:t>
      </w:r>
      <w:r>
        <w:rPr>
          <w:rFonts w:ascii="Times New Roman" w:hAnsi="Times New Roman"/>
          <w:sz w:val="24"/>
          <w:szCs w:val="24"/>
        </w:rPr>
        <w:t>six</w:t>
      </w:r>
      <w:r>
        <w:rPr>
          <w:rFonts w:ascii="Times New Roman" w:hAnsi="Times New Roman"/>
          <w:sz w:val="24"/>
          <w:szCs w:val="24"/>
        </w:rPr>
        <w:t xml:space="preserve"> weeks and the next weeks leader will take minutes.</w:t>
      </w: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BAAF3" w14:textId="77777777" w:rsidR="00B40397" w:rsidRDefault="00B40397">
      <w:r>
        <w:separator/>
      </w:r>
    </w:p>
  </w:endnote>
  <w:endnote w:type="continuationSeparator" w:id="0">
    <w:p w14:paraId="5F56BFCE" w14:textId="77777777" w:rsidR="00B40397" w:rsidRDefault="00B4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470D4" w14:textId="77777777" w:rsidR="00B40397" w:rsidRDefault="00B40397">
      <w:r>
        <w:separator/>
      </w:r>
    </w:p>
  </w:footnote>
  <w:footnote w:type="continuationSeparator" w:id="0">
    <w:p w14:paraId="718A5DDE" w14:textId="77777777" w:rsidR="00B40397" w:rsidRDefault="00B40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AC0"/>
    <w:rsid w:val="00312F61"/>
    <w:rsid w:val="00367108"/>
    <w:rsid w:val="003E319A"/>
    <w:rsid w:val="003F64C7"/>
    <w:rsid w:val="0041793F"/>
    <w:rsid w:val="00455F38"/>
    <w:rsid w:val="004623A5"/>
    <w:rsid w:val="004F28AD"/>
    <w:rsid w:val="00563D80"/>
    <w:rsid w:val="00573507"/>
    <w:rsid w:val="006410E4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A333ED"/>
    <w:rsid w:val="00A8075E"/>
    <w:rsid w:val="00B053ED"/>
    <w:rsid w:val="00B40397"/>
    <w:rsid w:val="00BD59DF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3</cp:revision>
  <cp:lastPrinted>2012-01-20T19:21:00Z</cp:lastPrinted>
  <dcterms:created xsi:type="dcterms:W3CDTF">2019-01-17T23:51:00Z</dcterms:created>
  <dcterms:modified xsi:type="dcterms:W3CDTF">2019-01-17T23:53:00Z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