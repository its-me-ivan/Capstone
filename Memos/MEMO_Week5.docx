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33A8931D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200760">
        <w:rPr>
          <w:rFonts w:ascii="Times New Roman" w:hAnsi="Times New Roman"/>
          <w:sz w:val="24"/>
          <w:szCs w:val="24"/>
        </w:rPr>
        <w:t>Nishagar Raventhiran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75461F1D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DF2579">
        <w:rPr>
          <w:rFonts w:ascii="Times New Roman" w:hAnsi="Times New Roman"/>
          <w:sz w:val="24"/>
          <w:szCs w:val="24"/>
        </w:rPr>
        <w:t>10/</w:t>
      </w:r>
      <w:r w:rsidR="00200760">
        <w:rPr>
          <w:rFonts w:ascii="Times New Roman" w:hAnsi="Times New Roman"/>
          <w:sz w:val="24"/>
          <w:szCs w:val="24"/>
        </w:rPr>
        <w:t>10</w:t>
      </w:r>
      <w:r w:rsidR="00FE7FEA">
        <w:rPr>
          <w:rFonts w:ascii="Times New Roman" w:hAnsi="Times New Roman"/>
          <w:sz w:val="24"/>
          <w:szCs w:val="24"/>
        </w:rPr>
        <w:t>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35D4696C" w:rsidR="00877FA3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0A15C5C8" w14:textId="77777777" w:rsidR="00200760" w:rsidRDefault="00200760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4: design specifications</w:t>
      </w:r>
    </w:p>
    <w:p w14:paraId="30DD17F9" w14:textId="12F33F29" w:rsidR="00065C6B" w:rsidRPr="00200760" w:rsidRDefault="00200760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Chapter 5: Design Alternatives Creation and Evaluation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18CABC46" w:rsidR="008620F2" w:rsidRDefault="008620F2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Ideation</w:t>
      </w:r>
    </w:p>
    <w:p w14:paraId="34A57BA2" w14:textId="0EE33D67" w:rsidR="00200760" w:rsidRDefault="00200760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 Project management</w:t>
      </w:r>
    </w:p>
    <w:p w14:paraId="4BC7E95F" w14:textId="27368E28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2F8635A" w14:textId="2DC5E529" w:rsidR="00065C6B" w:rsidRDefault="00200760" w:rsidP="00DF2579">
      <w:pPr>
        <w:pStyle w:val="BodyTex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Start updating the master project management</w:t>
      </w:r>
    </w:p>
    <w:p w14:paraId="1BF529BE" w14:textId="30D0EE3C" w:rsidR="00200760" w:rsidRDefault="00200760" w:rsidP="00DF2579">
      <w:pPr>
        <w:pStyle w:val="BodyText"/>
        <w:numPr>
          <w:ilvl w:val="0"/>
          <w:numId w:val="2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PDR presentation slides</w:t>
      </w:r>
      <w:bookmarkStart w:id="0" w:name="_GoBack"/>
      <w:bookmarkEnd w:id="0"/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7104CD6C" w14:textId="669979DE" w:rsidR="00BD59DF" w:rsidRPr="008A39AF" w:rsidRDefault="00BD59DF" w:rsidP="00BD59DF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Minimal experience with electrical systems</w:t>
      </w:r>
    </w:p>
    <w:sectPr w:rsidR="00BD59DF" w:rsidRPr="008A39AF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F397" w14:textId="77777777" w:rsidR="002061E3" w:rsidRDefault="002061E3">
      <w:r>
        <w:separator/>
      </w:r>
    </w:p>
  </w:endnote>
  <w:endnote w:type="continuationSeparator" w:id="0">
    <w:p w14:paraId="60189E7F" w14:textId="77777777" w:rsidR="002061E3" w:rsidRDefault="0020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55858" w14:textId="77777777" w:rsidR="002061E3" w:rsidRDefault="002061E3">
      <w:r>
        <w:separator/>
      </w:r>
    </w:p>
  </w:footnote>
  <w:footnote w:type="continuationSeparator" w:id="0">
    <w:p w14:paraId="2A9D2115" w14:textId="77777777" w:rsidR="002061E3" w:rsidRDefault="00206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4"/>
  </w:num>
  <w:num w:numId="20">
    <w:abstractNumId w:val="15"/>
  </w:num>
  <w:num w:numId="21">
    <w:abstractNumId w:val="14"/>
  </w:num>
  <w:num w:numId="22">
    <w:abstractNumId w:val="25"/>
  </w:num>
  <w:num w:numId="23">
    <w:abstractNumId w:val="17"/>
  </w:num>
  <w:num w:numId="24">
    <w:abstractNumId w:val="12"/>
  </w:num>
  <w:num w:numId="25">
    <w:abstractNumId w:val="22"/>
  </w:num>
  <w:num w:numId="26">
    <w:abstractNumId w:val="23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65C6B"/>
    <w:rsid w:val="00071F7A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B3036"/>
    <w:rsid w:val="00312F61"/>
    <w:rsid w:val="003E319A"/>
    <w:rsid w:val="003F64C7"/>
    <w:rsid w:val="0041793F"/>
    <w:rsid w:val="00455F38"/>
    <w:rsid w:val="004623A5"/>
    <w:rsid w:val="004F28AD"/>
    <w:rsid w:val="00573507"/>
    <w:rsid w:val="006410E4"/>
    <w:rsid w:val="00674477"/>
    <w:rsid w:val="0068270C"/>
    <w:rsid w:val="006949F0"/>
    <w:rsid w:val="007A723A"/>
    <w:rsid w:val="007E72EB"/>
    <w:rsid w:val="008620F2"/>
    <w:rsid w:val="00877FA3"/>
    <w:rsid w:val="008A39AF"/>
    <w:rsid w:val="008D5ADA"/>
    <w:rsid w:val="00981A0A"/>
    <w:rsid w:val="00A333ED"/>
    <w:rsid w:val="00B053ED"/>
    <w:rsid w:val="00BD59DF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47505"/>
    <w:rsid w:val="00E603E3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Nishagar Raventhiran</cp:lastModifiedBy>
  <cp:revision>2</cp:revision>
  <cp:lastPrinted>2012-01-20T19:21:00Z</cp:lastPrinted>
  <dcterms:created xsi:type="dcterms:W3CDTF">2018-10-11T02:16:00Z</dcterms:created>
  <dcterms:modified xsi:type="dcterms:W3CDTF">2018-10-11T02:16:00Z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