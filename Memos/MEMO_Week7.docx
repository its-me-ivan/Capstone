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3350F251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C400DB">
        <w:rPr>
          <w:rFonts w:ascii="Times New Roman" w:hAnsi="Times New Roman"/>
          <w:sz w:val="24"/>
          <w:szCs w:val="24"/>
        </w:rPr>
        <w:t>Ivan Albert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42B80">
        <w:rPr>
          <w:rFonts w:ascii="Times New Roman" w:hAnsi="Times New Roman"/>
          <w:sz w:val="24"/>
          <w:szCs w:val="24"/>
        </w:rPr>
        <w:t xml:space="preserve">for 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2757B9BF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DF2579">
        <w:rPr>
          <w:rFonts w:ascii="Times New Roman" w:hAnsi="Times New Roman"/>
          <w:sz w:val="24"/>
          <w:szCs w:val="24"/>
        </w:rPr>
        <w:t>10/</w:t>
      </w:r>
      <w:r w:rsidR="00C400DB">
        <w:rPr>
          <w:rFonts w:ascii="Times New Roman" w:hAnsi="Times New Roman"/>
          <w:sz w:val="24"/>
          <w:szCs w:val="24"/>
        </w:rPr>
        <w:t>24</w:t>
      </w:r>
      <w:r w:rsidR="00FE7FEA">
        <w:rPr>
          <w:rFonts w:ascii="Times New Roman" w:hAnsi="Times New Roman"/>
          <w:sz w:val="24"/>
          <w:szCs w:val="24"/>
        </w:rPr>
        <w:t>/18</w:t>
      </w:r>
    </w:p>
    <w:p w14:paraId="4BA80989" w14:textId="77777777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489</w:t>
      </w:r>
      <w:r w:rsidR="007A723A">
        <w:rPr>
          <w:rFonts w:ascii="Times New Roman" w:hAnsi="Times New Roman"/>
          <w:sz w:val="24"/>
          <w:szCs w:val="24"/>
        </w:rPr>
        <w:t xml:space="preserve"> or 49</w:t>
      </w:r>
      <w:r w:rsidR="00D42534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0F8CEC66" w:rsid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2C55C3B2" w14:textId="4C29E9A8" w:rsidR="00C400DB" w:rsidRPr="00C400DB" w:rsidRDefault="00C400DB" w:rsidP="00C400DB">
      <w:pPr>
        <w:pStyle w:val="BodyText"/>
      </w:pPr>
      <w:r>
        <w:t>No meeting this week due to PDR. Discussion was done during PDR practice and while showing presentation to advisor.</w:t>
      </w:r>
      <w:bookmarkStart w:id="0" w:name="_GoBack"/>
      <w:bookmarkEnd w:id="0"/>
    </w:p>
    <w:p w14:paraId="19D3A29A" w14:textId="35D4696C" w:rsidR="00877FA3" w:rsidRDefault="00D42B80" w:rsidP="00877FA3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30DD17F9" w14:textId="6819C048" w:rsidR="00065C6B" w:rsidRDefault="00C400DB" w:rsidP="00200760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PDR Presentation</w:t>
      </w:r>
    </w:p>
    <w:p w14:paraId="3EF28A82" w14:textId="57A928BE" w:rsidR="00C400DB" w:rsidRPr="00200760" w:rsidRDefault="00C400DB" w:rsidP="00200760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Initial mockup of robot</w:t>
      </w:r>
    </w:p>
    <w:p w14:paraId="1BA4B102" w14:textId="2CED66BA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4CA44ACF" w14:textId="130802FB" w:rsidR="008620F2" w:rsidRDefault="00C400DB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Flesh out SolidWorks model</w:t>
      </w:r>
    </w:p>
    <w:p w14:paraId="34A57BA2" w14:textId="6781693E" w:rsidR="00200760" w:rsidRDefault="00C400DB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Research Microcontrollers</w:t>
      </w:r>
    </w:p>
    <w:p w14:paraId="4BC7E95F" w14:textId="6AAF604A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650DDEE2" w14:textId="4B236C49" w:rsidR="00C400DB" w:rsidRDefault="00C400DB" w:rsidP="00C400DB">
      <w:pPr>
        <w:pStyle w:val="Body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Choosing parts</w:t>
      </w:r>
    </w:p>
    <w:p w14:paraId="0B8D0BC1" w14:textId="4616BAB0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and Concerns:</w:t>
      </w:r>
    </w:p>
    <w:p w14:paraId="7104CD6C" w14:textId="28FE0B9B" w:rsidR="00BD59DF" w:rsidRDefault="00BD59DF" w:rsidP="00BD59DF">
      <w:pPr>
        <w:pStyle w:val="BodyTex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Minimal experience with electrical systems</w:t>
      </w:r>
    </w:p>
    <w:p w14:paraId="3510000B" w14:textId="53004898" w:rsidR="00C400DB" w:rsidRPr="008A39AF" w:rsidRDefault="00C400DB" w:rsidP="00BD59DF">
      <w:pPr>
        <w:pStyle w:val="BodyTex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Short timeframe to design solid model</w:t>
      </w:r>
    </w:p>
    <w:sectPr w:rsidR="00C400DB" w:rsidRPr="008A39AF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DEBF3" w14:textId="77777777" w:rsidR="00804DED" w:rsidRDefault="00804DED">
      <w:r>
        <w:separator/>
      </w:r>
    </w:p>
  </w:endnote>
  <w:endnote w:type="continuationSeparator" w:id="0">
    <w:p w14:paraId="6D05B746" w14:textId="77777777" w:rsidR="00804DED" w:rsidRDefault="00804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7777777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253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24F9B" w14:textId="77777777" w:rsidR="00804DED" w:rsidRDefault="00804DED">
      <w:r>
        <w:separator/>
      </w:r>
    </w:p>
  </w:footnote>
  <w:footnote w:type="continuationSeparator" w:id="0">
    <w:p w14:paraId="5A17BAC3" w14:textId="77777777" w:rsidR="00804DED" w:rsidRDefault="00804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14B632DB"/>
    <w:multiLevelType w:val="hybridMultilevel"/>
    <w:tmpl w:val="4E348F3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1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2" w15:restartNumberingAfterBreak="0">
    <w:nsid w:val="602B21C8"/>
    <w:multiLevelType w:val="hybridMultilevel"/>
    <w:tmpl w:val="7CA8BFE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3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67213107"/>
    <w:multiLevelType w:val="hybridMultilevel"/>
    <w:tmpl w:val="89F4C6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5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6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7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0"/>
  </w:num>
  <w:num w:numId="15">
    <w:abstractNumId w:val="18"/>
  </w:num>
  <w:num w:numId="16">
    <w:abstractNumId w:val="11"/>
  </w:num>
  <w:num w:numId="17">
    <w:abstractNumId w:val="19"/>
  </w:num>
  <w:num w:numId="18">
    <w:abstractNumId w:val="16"/>
  </w:num>
  <w:num w:numId="19">
    <w:abstractNumId w:val="25"/>
  </w:num>
  <w:num w:numId="20">
    <w:abstractNumId w:val="15"/>
  </w:num>
  <w:num w:numId="21">
    <w:abstractNumId w:val="14"/>
  </w:num>
  <w:num w:numId="22">
    <w:abstractNumId w:val="26"/>
  </w:num>
  <w:num w:numId="23">
    <w:abstractNumId w:val="17"/>
  </w:num>
  <w:num w:numId="24">
    <w:abstractNumId w:val="12"/>
  </w:num>
  <w:num w:numId="25">
    <w:abstractNumId w:val="23"/>
  </w:num>
  <w:num w:numId="26">
    <w:abstractNumId w:val="24"/>
  </w:num>
  <w:num w:numId="27">
    <w:abstractNumId w:val="1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7"/>
    <w:rsid w:val="00052553"/>
    <w:rsid w:val="00060F8D"/>
    <w:rsid w:val="00065C6B"/>
    <w:rsid w:val="00071F7A"/>
    <w:rsid w:val="00110DAE"/>
    <w:rsid w:val="00152AA7"/>
    <w:rsid w:val="00183C0A"/>
    <w:rsid w:val="001A3FA3"/>
    <w:rsid w:val="001B1A6C"/>
    <w:rsid w:val="001B4ACD"/>
    <w:rsid w:val="00200760"/>
    <w:rsid w:val="002061E3"/>
    <w:rsid w:val="0021182B"/>
    <w:rsid w:val="00226B12"/>
    <w:rsid w:val="002B3036"/>
    <w:rsid w:val="00312F61"/>
    <w:rsid w:val="00367108"/>
    <w:rsid w:val="003E319A"/>
    <w:rsid w:val="003F64C7"/>
    <w:rsid w:val="0041793F"/>
    <w:rsid w:val="00455F38"/>
    <w:rsid w:val="004623A5"/>
    <w:rsid w:val="004F28AD"/>
    <w:rsid w:val="00573507"/>
    <w:rsid w:val="006410E4"/>
    <w:rsid w:val="00674477"/>
    <w:rsid w:val="0068270C"/>
    <w:rsid w:val="006949F0"/>
    <w:rsid w:val="007A723A"/>
    <w:rsid w:val="007E72EB"/>
    <w:rsid w:val="00804DED"/>
    <w:rsid w:val="008620F2"/>
    <w:rsid w:val="00877FA3"/>
    <w:rsid w:val="008A39AF"/>
    <w:rsid w:val="008D5ADA"/>
    <w:rsid w:val="00981A0A"/>
    <w:rsid w:val="00A333ED"/>
    <w:rsid w:val="00B053ED"/>
    <w:rsid w:val="00BD59DF"/>
    <w:rsid w:val="00C400DB"/>
    <w:rsid w:val="00C412F5"/>
    <w:rsid w:val="00C513CE"/>
    <w:rsid w:val="00C60D7E"/>
    <w:rsid w:val="00CA74E4"/>
    <w:rsid w:val="00CD4483"/>
    <w:rsid w:val="00CF3233"/>
    <w:rsid w:val="00D02AD6"/>
    <w:rsid w:val="00D42534"/>
    <w:rsid w:val="00D42B80"/>
    <w:rsid w:val="00D76DE0"/>
    <w:rsid w:val="00DF2579"/>
    <w:rsid w:val="00DF4F13"/>
    <w:rsid w:val="00E164B3"/>
    <w:rsid w:val="00E47505"/>
    <w:rsid w:val="00E603E3"/>
    <w:rsid w:val="00F5375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Ivan</cp:lastModifiedBy>
  <cp:revision>3</cp:revision>
  <cp:lastPrinted>2012-01-20T19:21:00Z</cp:lastPrinted>
  <dcterms:created xsi:type="dcterms:W3CDTF">2018-10-24T20:07:00Z</dcterms:created>
  <dcterms:modified xsi:type="dcterms:W3CDTF">2018-10-24T20:11:00Z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